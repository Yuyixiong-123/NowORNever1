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0A0" w:firstRow="1" w:lastRow="0" w:firstColumn="1" w:lastColumn="0" w:noHBand="0" w:noVBand="0"/>
        <w:tblDescription w:val="第一个表是姓名和联系信息布局表格。第二个表是求职意向表格"/>
      </w:tblPr>
      <w:tblGrid>
        <w:gridCol w:w="4706"/>
        <w:gridCol w:w="3600"/>
      </w:tblGrid>
      <w:tr w:rsidR="00E5521B" w:rsidRPr="00EF64A5" w14:paraId="08AA8D3F" w14:textId="77777777" w:rsidTr="001744E4">
        <w:trPr>
          <w:trHeight w:hRule="exact" w:val="2120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34273F3" w14:textId="77777777" w:rsidR="00556337" w:rsidRPr="00EF64A5" w:rsidRDefault="00BB1C5B" w:rsidP="00E5521B">
            <w:pPr>
              <w:pStyle w:val="a8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noProof/>
                <w:lang w:val="zh-CN"/>
              </w:rPr>
              <w:drawing>
                <wp:anchor distT="0" distB="0" distL="114300" distR="114300" simplePos="0" relativeHeight="251658240" behindDoc="0" locked="0" layoutInCell="1" allowOverlap="1" wp14:anchorId="40355086" wp14:editId="585EEFE8">
                  <wp:simplePos x="0" y="0"/>
                  <wp:positionH relativeFrom="column">
                    <wp:posOffset>1858010</wp:posOffset>
                  </wp:positionH>
                  <wp:positionV relativeFrom="paragraph">
                    <wp:posOffset>22225</wp:posOffset>
                  </wp:positionV>
                  <wp:extent cx="1013460" cy="1102360"/>
                  <wp:effectExtent l="0" t="0" r="0" b="2540"/>
                  <wp:wrapSquare wrapText="bothSides"/>
                  <wp:docPr id="27" name="图片 27" descr="D:\软件\QQ\1544570116\FileRecv\DSC_8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软件\QQ\1544570116\FileRecv\DSC_804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77" r="18433"/>
                          <a:stretch/>
                        </pic:blipFill>
                        <pic:spPr bwMode="auto">
                          <a:xfrm>
                            <a:off x="0" y="0"/>
                            <a:ext cx="1013460" cy="110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720">
              <w:rPr>
                <w:rFonts w:ascii="Microsoft YaHei UI" w:hAnsi="Microsoft YaHei UI" w:hint="eastAsia"/>
              </w:rPr>
              <w:t>禹</w:t>
            </w:r>
          </w:p>
          <w:p w14:paraId="07670B1F" w14:textId="77777777" w:rsidR="00FE18B2" w:rsidRPr="00EF64A5" w:rsidRDefault="00544720" w:rsidP="00E5521B">
            <w:pPr>
              <w:pStyle w:val="af4"/>
              <w:rPr>
                <w:rFonts w:ascii="Microsoft YaHei UI" w:hAnsi="Microsoft YaHei UI"/>
              </w:rPr>
            </w:pPr>
            <w:proofErr w:type="gramStart"/>
            <w:r>
              <w:rPr>
                <w:rFonts w:ascii="Microsoft YaHei UI" w:hAnsi="Microsoft YaHei UI" w:hint="eastAsia"/>
              </w:rPr>
              <w:t>逸雄</w:t>
            </w:r>
            <w:proofErr w:type="gramEnd"/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a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联系信息表格"/>
            </w:tblPr>
            <w:tblGrid>
              <w:gridCol w:w="3134"/>
              <w:gridCol w:w="322"/>
            </w:tblGrid>
            <w:tr w:rsidR="00323C3F" w:rsidRPr="00EF64A5" w14:paraId="0D99E331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7224F93" w14:textId="43B42711" w:rsidR="00323C3F" w:rsidRPr="00EF64A5" w:rsidRDefault="000F3E14" w:rsidP="00323C3F">
                  <w:pPr>
                    <w:pStyle w:val="af"/>
                    <w:rPr>
                      <w:rFonts w:ascii="Microsoft YaHei UI" w:hAnsi="Microsoft YaHei UI"/>
                    </w:rPr>
                  </w:pPr>
                  <w:sdt>
                    <w:sdtPr>
                      <w:rPr>
                        <w:rFonts w:ascii="Microsoft YaHei UI" w:hAnsi="Microsoft YaHei UI" w:hint="eastAsia"/>
                      </w:rPr>
                      <w:alias w:val="输入地址："/>
                      <w:tag w:val="输入地址："/>
                      <w:id w:val="966779368"/>
                      <w:placeholder>
                        <w:docPart w:val="A80FBF01C21B4F5D8A59530E86FFD9C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95783">
                        <w:rPr>
                          <w:rFonts w:ascii="Microsoft YaHei UI" w:hAnsi="Microsoft YaHei UI" w:hint="eastAsia"/>
                        </w:rPr>
                        <w:t>北京航空航天大学</w:t>
                      </w:r>
                      <w:r w:rsidR="00A95783">
                        <w:rPr>
                          <w:rFonts w:ascii="Microsoft YaHei UI" w:hAnsi="Microsoft YaHei UI"/>
                        </w:rPr>
                        <w:br/>
                      </w:r>
                      <w:r w:rsidR="00A95783">
                        <w:rPr>
                          <w:rFonts w:ascii="Microsoft YaHei UI" w:hAnsi="Microsoft YaHei UI" w:hint="eastAsia"/>
                        </w:rPr>
                        <w:t>飞行器设计与工程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A536D6E" w14:textId="7F6113B4" w:rsidR="00323C3F" w:rsidRPr="00EF64A5" w:rsidRDefault="00A95783" w:rsidP="00402F4D">
                  <w:pPr>
                    <w:pStyle w:val="aff9"/>
                  </w:pPr>
                  <w:r w:rsidRPr="00EF64A5">
                    <w:rPr>
                      <w:rFonts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4A3DE743" wp14:editId="43DDCD61">
                            <wp:extent cx="118872" cy="118872"/>
                            <wp:effectExtent l="0" t="0" r="0" b="0"/>
                            <wp:docPr id="9" name="地址图标" descr="地址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77448B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00DBBF" id="地址图标" o:spid="_x0000_s1026" alt="地址图标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EF64A5" w14:paraId="4C817E2D" w14:textId="77777777" w:rsidTr="00FE7443">
              <w:sdt>
                <w:sdtPr>
                  <w:rPr>
                    <w:rFonts w:ascii="Microsoft YaHei UI" w:hAnsi="Microsoft YaHei UI" w:hint="eastAsia"/>
                  </w:rPr>
                  <w:alias w:val="输入电话："/>
                  <w:tag w:val="输入电话："/>
                  <w:id w:val="-1849400302"/>
                  <w:placeholder>
                    <w:docPart w:val="43B1D32F94A34C24972B684CDA0A6A3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3AD7430" w14:textId="77777777" w:rsidR="00323C3F" w:rsidRPr="00EF64A5" w:rsidRDefault="001744E4" w:rsidP="00323C3F">
                      <w:pPr>
                        <w:pStyle w:val="af"/>
                        <w:rPr>
                          <w:rFonts w:ascii="Microsoft YaHei UI" w:hAnsi="Microsoft YaHei UI"/>
                        </w:rPr>
                      </w:pPr>
                      <w:r>
                        <w:rPr>
                          <w:rFonts w:ascii="Microsoft YaHei UI" w:hAnsi="Microsoft YaHei UI"/>
                        </w:rPr>
                        <w:t>15652581306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04F47C8" w14:textId="77777777" w:rsidR="00323C3F" w:rsidRPr="00EF64A5" w:rsidRDefault="00323C3F" w:rsidP="00402F4D">
                  <w:pPr>
                    <w:pStyle w:val="aff9"/>
                  </w:pPr>
                  <w:r w:rsidRPr="00EF64A5">
                    <w:rPr>
                      <w:rFonts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7BA29BD6" wp14:editId="2841593B">
                            <wp:extent cx="109728" cy="109728"/>
                            <wp:effectExtent l="0" t="0" r="5080" b="5080"/>
                            <wp:docPr id="10" name="电话图标" descr="电话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BC8361C" id="电话图标" o:spid="_x0000_s1026" alt="电话图标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BSm/+TxwsAAJM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EF64A5" w14:paraId="78D29252" w14:textId="77777777" w:rsidTr="00FE7443">
              <w:sdt>
                <w:sdtPr>
                  <w:rPr>
                    <w:rFonts w:ascii="Microsoft YaHei UI" w:hAnsi="Microsoft YaHei UI" w:hint="eastAsia"/>
                  </w:rPr>
                  <w:alias w:val="输入电子邮件："/>
                  <w:tag w:val="输入电子邮件:"/>
                  <w:id w:val="-675184368"/>
                  <w:placeholder>
                    <w:docPart w:val="CCA8C361D78F4346A1C7A959A7E78D7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ED258DE" w14:textId="77777777" w:rsidR="00323C3F" w:rsidRPr="00EF64A5" w:rsidRDefault="001744E4" w:rsidP="00323C3F">
                      <w:pPr>
                        <w:pStyle w:val="af"/>
                        <w:rPr>
                          <w:rFonts w:ascii="Microsoft YaHei UI" w:hAnsi="Microsoft YaHei UI"/>
                        </w:rPr>
                      </w:pPr>
                      <w:r>
                        <w:rPr>
                          <w:rFonts w:ascii="Microsoft YaHei UI" w:hAnsi="Microsoft YaHei UI" w:hint="eastAsia"/>
                        </w:rPr>
                        <w:t>16051077@buaa</w:t>
                      </w:r>
                      <w:r>
                        <w:rPr>
                          <w:rFonts w:ascii="Microsoft YaHei UI" w:hAnsi="Microsoft YaHei UI"/>
                        </w:rPr>
                        <w:t>.edu.cn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6A8124C" w14:textId="77777777" w:rsidR="00323C3F" w:rsidRPr="00EF64A5" w:rsidRDefault="00323C3F" w:rsidP="00402F4D">
                  <w:pPr>
                    <w:pStyle w:val="aff9"/>
                  </w:pPr>
                  <w:r w:rsidRPr="00EF64A5">
                    <w:rPr>
                      <w:rFonts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6E08E2E7" wp14:editId="65F5BA24">
                            <wp:extent cx="137160" cy="91440"/>
                            <wp:effectExtent l="0" t="0" r="0" b="3810"/>
                            <wp:docPr id="5" name="任意多边形 5" descr="电子邮件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A5C1D8" id="任意多边形 5" o:spid="_x0000_s1026" alt="电子邮件图标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EF64A5" w14:paraId="038EB8F6" w14:textId="77777777" w:rsidTr="00FE7443">
              <w:sdt>
                <w:sdtPr>
                  <w:rPr>
                    <w:rFonts w:ascii="Microsoft YaHei UI" w:hAnsi="Microsoft YaHei UI" w:hint="eastAsia"/>
                  </w:rPr>
                  <w:alias w:val="输入领英档案："/>
                  <w:tag w:val="输入领英档案："/>
                  <w:id w:val="1102843699"/>
                  <w:placeholder>
                    <w:docPart w:val="27AFA649D267474E9D16942C87FD96B1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1445424" w14:textId="77777777" w:rsidR="00323C3F" w:rsidRPr="00EF64A5" w:rsidRDefault="001744E4" w:rsidP="00323C3F">
                      <w:pPr>
                        <w:pStyle w:val="af"/>
                        <w:rPr>
                          <w:rFonts w:ascii="Microsoft YaHei UI" w:hAnsi="Microsoft YaHei UI"/>
                        </w:rPr>
                      </w:pPr>
                      <w:r>
                        <w:rPr>
                          <w:rFonts w:ascii="Microsoft YaHei UI" w:hAnsi="Microsoft YaHei UI" w:hint="eastAsia"/>
                        </w:rPr>
                        <w:t>1</w:t>
                      </w:r>
                      <w:r>
                        <w:rPr>
                          <w:rFonts w:ascii="Microsoft YaHei UI" w:hAnsi="Microsoft YaHei UI"/>
                        </w:rPr>
                        <w:t>998.12.02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55CC8C2" w14:textId="77777777" w:rsidR="00323C3F" w:rsidRPr="00EF64A5" w:rsidRDefault="00323C3F" w:rsidP="00402F4D">
                  <w:pPr>
                    <w:pStyle w:val="aff9"/>
                  </w:pPr>
                  <w:r w:rsidRPr="00EF64A5">
                    <w:rPr>
                      <w:rFonts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1EF2EB98" wp14:editId="6844EB00">
                            <wp:extent cx="109728" cy="109728"/>
                            <wp:effectExtent l="0" t="0" r="5080" b="5080"/>
                            <wp:docPr id="11" name="领英图标" descr="领英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8E4AF8" id="领英图标" o:spid="_x0000_s1026" alt="领英图标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EF64A5" w14:paraId="235D9C56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155A59DC" w14:textId="77777777" w:rsidR="00323C3F" w:rsidRPr="00EF64A5" w:rsidRDefault="000F3E14" w:rsidP="00323C3F">
                  <w:pPr>
                    <w:pStyle w:val="af"/>
                    <w:rPr>
                      <w:rFonts w:ascii="Microsoft YaHei UI" w:hAnsi="Microsoft YaHei UI"/>
                    </w:rPr>
                  </w:pPr>
                  <w:sdt>
                    <w:sdtPr>
                      <w:rPr>
                        <w:rFonts w:ascii="Microsoft YaHei UI" w:hAnsi="Microsoft YaHei UI" w:hint="eastAsia"/>
                      </w:rPr>
                      <w:alias w:val="输入 微博/博客/作品集："/>
                      <w:tag w:val="输入 微博/博客/作品集："/>
                      <w:id w:val="182791170"/>
                      <w:placeholder>
                        <w:docPart w:val="0966912ABF2E4DCD9561B4C9F6922AD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744E4">
                        <w:rPr>
                          <w:rFonts w:ascii="Microsoft YaHei UI" w:hAnsi="Microsoft YaHei UI" w:hint="eastAsia"/>
                        </w:rPr>
                        <w:t>入党积极分子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6361201" w14:textId="77777777" w:rsidR="00323C3F" w:rsidRPr="00EF64A5" w:rsidRDefault="00323C3F" w:rsidP="00402F4D">
                  <w:pPr>
                    <w:pStyle w:val="aff9"/>
                  </w:pPr>
                  <w:r w:rsidRPr="00EF64A5">
                    <w:rPr>
                      <w:rFonts w:hint="eastAsia"/>
                      <w:noProof/>
                      <w:lang w:val="zh-CN" w:bidi="zh-CN"/>
                    </w:rPr>
                    <mc:AlternateContent>
                      <mc:Choice Requires="wps">
                        <w:drawing>
                          <wp:inline distT="0" distB="0" distL="0" distR="0" wp14:anchorId="36F85576" wp14:editId="6FF3705F">
                            <wp:extent cx="118872" cy="118872"/>
                            <wp:effectExtent l="0" t="0" r="0" b="0"/>
                            <wp:docPr id="12" name="网站图标" descr="Twitter/博客/作品集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F20C48B" id="网站图标" o:spid="_x0000_s1026" alt="Twitter/博客/作品集图标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9435F44" w14:textId="77777777" w:rsidR="00E5521B" w:rsidRPr="00EF64A5" w:rsidRDefault="00E5521B" w:rsidP="00DF2C9D">
            <w:pPr>
              <w:pStyle w:val="af"/>
              <w:rPr>
                <w:rFonts w:ascii="Microsoft YaHei UI" w:hAnsi="Microsoft YaHei UI"/>
              </w:rPr>
            </w:pPr>
          </w:p>
        </w:tc>
        <w:bookmarkStart w:id="0" w:name="_GoBack"/>
        <w:bookmarkEnd w:id="0"/>
      </w:tr>
    </w:tbl>
    <w:tbl>
      <w:tblPr>
        <w:tblStyle w:val="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第一个表是姓名和联系信息布局表格。第二个表是求职意向表格"/>
      </w:tblPr>
      <w:tblGrid>
        <w:gridCol w:w="710"/>
        <w:gridCol w:w="8302"/>
      </w:tblGrid>
      <w:tr w:rsidR="000E24AC" w:rsidRPr="00EF64A5" w14:paraId="60765681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1F95FB0" w14:textId="77777777" w:rsidR="000E24AC" w:rsidRPr="00EF64A5" w:rsidRDefault="00075B13" w:rsidP="009D0878">
            <w:pPr>
              <w:pStyle w:val="aff9"/>
              <w:rPr>
                <w:rFonts w:ascii="Microsoft YaHei UI" w:hAnsi="Microsoft YaHei UI"/>
                <w:sz w:val="21"/>
              </w:rPr>
            </w:pPr>
            <w:r w:rsidRPr="00EF64A5">
              <w:rPr>
                <w:rFonts w:ascii="Microsoft YaHei UI" w:hAnsi="Microsoft YaHei UI" w:hint="eastAsia"/>
                <w:noProof/>
                <w:sz w:val="21"/>
                <w:lang w:val="zh-CN" w:bidi="zh-CN"/>
              </w:rPr>
              <mc:AlternateContent>
                <mc:Choice Requires="wpg">
                  <w:drawing>
                    <wp:inline distT="0" distB="0" distL="0" distR="0" wp14:anchorId="692AEAEA" wp14:editId="2E82FD55">
                      <wp:extent cx="274320" cy="274320"/>
                      <wp:effectExtent l="0" t="0" r="0" b="0"/>
                      <wp:docPr id="13" name="圆圈中的求职意向图标" descr="求职意向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求职意向图标圆圈" descr="求职意向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求职意向图标顶部横线" descr="求职意向图标顶部横线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求职意向图标中间横线" descr="求职意向图标中间横线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求职意向图标底部横线" descr="求职意向图标底部横线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20A3E3" id="圆圈中的求职意向图标" o:spid="_x0000_s1026" alt="求职意向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0He//MQO&#10;AACtZQAADgAAAAAAAAAAAAAAAAAuAgAAZHJzL2Uyb0RvYy54bWxQSwECLQAUAAYACAAAACEAGGrs&#10;h9kAAAADAQAADwAAAAAAAAAAAAAAAAAeEQAAZHJzL2Rvd25yZXYueG1sUEsFBgAAAAAEAAQA8wAA&#10;ACQSAAAAAA==&#10;">
                      <v:shape id="求职意向图标圆圈" o:spid="_x0000_s1027" alt="求职意向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求职意向图标顶部横线" o:spid="_x0000_s1028" alt="求职意向图标顶部横线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#cce8cf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求职意向图标中间横线" o:spid="_x0000_s1029" alt="求职意向图标中间横线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#cce8cf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求职意向图标底部横线" o:spid="_x0000_s1030" alt="求职意向图标底部横线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#cce8cf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6D8A673" w14:textId="77777777" w:rsidR="000E24AC" w:rsidRPr="00EF64A5" w:rsidRDefault="000F3E14" w:rsidP="007850D1">
            <w:pPr>
              <w:pStyle w:val="1"/>
              <w:outlineLvl w:val="0"/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 w:hint="eastAsia"/>
                </w:rPr>
                <w:alias w:val="求职意向："/>
                <w:tag w:val="求职意向："/>
                <w:id w:val="-376709012"/>
                <w:placeholder>
                  <w:docPart w:val="4EF0189C2C4B41488EAB7C6378BE0BE6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EF64A5">
                  <w:rPr>
                    <w:rFonts w:ascii="Microsoft YaHei UI" w:hAnsi="Microsoft YaHei UI" w:hint="eastAsia"/>
                    <w:lang w:val="zh-CN" w:bidi="zh-CN"/>
                  </w:rPr>
                  <w:t>求职意向</w:t>
                </w:r>
              </w:sdtContent>
            </w:sdt>
          </w:p>
        </w:tc>
      </w:tr>
    </w:tbl>
    <w:p w14:paraId="70157346" w14:textId="5832A146" w:rsidR="006C2BE5" w:rsidRDefault="004D3AD2" w:rsidP="00AE755D">
      <w:pPr>
        <w:ind w:firstLineChars="200" w:firstLine="44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我希望能够在2</w:t>
      </w:r>
      <w:r>
        <w:rPr>
          <w:rFonts w:ascii="Microsoft YaHei UI" w:hAnsi="Microsoft YaHei UI"/>
        </w:rPr>
        <w:t>018</w:t>
      </w:r>
      <w:r>
        <w:rPr>
          <w:rFonts w:ascii="Microsoft YaHei UI" w:hAnsi="Microsoft YaHei UI" w:hint="eastAsia"/>
        </w:rPr>
        <w:t>暑期</w:t>
      </w:r>
      <w:r w:rsidR="00D51045">
        <w:rPr>
          <w:rFonts w:ascii="Microsoft YaHei UI" w:hAnsi="Microsoft YaHei UI" w:hint="eastAsia"/>
        </w:rPr>
        <w:t>参加并辅助完成</w:t>
      </w:r>
      <w:proofErr w:type="gramStart"/>
      <w:r w:rsidR="00D51045" w:rsidRPr="00D51045">
        <w:rPr>
          <w:rFonts w:ascii="Microsoft YaHei UI" w:hAnsi="Microsoft YaHei UI" w:hint="eastAsia"/>
        </w:rPr>
        <w:t>中国商飞北京</w:t>
      </w:r>
      <w:proofErr w:type="gramEnd"/>
      <w:r w:rsidR="00D51045" w:rsidRPr="00D51045">
        <w:rPr>
          <w:rFonts w:ascii="Microsoft YaHei UI" w:hAnsi="Microsoft YaHei UI" w:hint="eastAsia"/>
        </w:rPr>
        <w:t>民用飞机技术研究中心</w:t>
      </w:r>
      <w:r w:rsidR="00D51045">
        <w:rPr>
          <w:rFonts w:ascii="Microsoft YaHei UI" w:hAnsi="Microsoft YaHei UI" w:hint="eastAsia"/>
        </w:rPr>
        <w:t>的缩比</w:t>
      </w:r>
      <w:proofErr w:type="gramStart"/>
      <w:r w:rsidR="00D51045">
        <w:rPr>
          <w:rFonts w:ascii="Microsoft YaHei UI" w:hAnsi="Microsoft YaHei UI" w:hint="eastAsia"/>
        </w:rPr>
        <w:t>验证</w:t>
      </w:r>
      <w:proofErr w:type="gramEnd"/>
      <w:r w:rsidR="00D51045">
        <w:rPr>
          <w:rFonts w:ascii="Microsoft YaHei UI" w:hAnsi="Microsoft YaHei UI" w:hint="eastAsia"/>
        </w:rPr>
        <w:t>机实验工作。作为一名北航的大二学生，这次实习经历可以提高我的实践动手能力，学习能力，解决问题能力，从各个方面来说都是一个全面提升和发展自己的大好机会。而能够到</w:t>
      </w:r>
      <w:proofErr w:type="gramStart"/>
      <w:r w:rsidR="00D51045">
        <w:rPr>
          <w:rFonts w:ascii="Microsoft YaHei UI" w:hAnsi="Microsoft YaHei UI" w:hint="eastAsia"/>
        </w:rPr>
        <w:t>商飞北研</w:t>
      </w:r>
      <w:proofErr w:type="gramEnd"/>
      <w:r w:rsidR="00D51045">
        <w:rPr>
          <w:rFonts w:ascii="Microsoft YaHei UI" w:hAnsi="Microsoft YaHei UI" w:hint="eastAsia"/>
        </w:rPr>
        <w:t>中心参与项目，也是一种荣幸。希望领导可以</w:t>
      </w:r>
      <w:r w:rsidR="0093118E">
        <w:rPr>
          <w:rFonts w:ascii="Microsoft YaHei UI" w:hAnsi="Microsoft YaHei UI" w:hint="eastAsia"/>
        </w:rPr>
        <w:t>给予</w:t>
      </w:r>
      <w:r w:rsidR="00D51045">
        <w:rPr>
          <w:rFonts w:ascii="Microsoft YaHei UI" w:hAnsi="Microsoft YaHei UI" w:hint="eastAsia"/>
        </w:rPr>
        <w:t>我这个机会。</w:t>
      </w:r>
    </w:p>
    <w:tbl>
      <w:tblPr>
        <w:tblStyle w:val="11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顶部表格包含技能标题，第二个表格包含技能列表，底部表格包含活动"/>
      </w:tblPr>
      <w:tblGrid>
        <w:gridCol w:w="717"/>
        <w:gridCol w:w="8295"/>
      </w:tblGrid>
      <w:tr w:rsidR="006C2BE5" w:rsidRPr="006C2BE5" w14:paraId="62B218BC" w14:textId="77777777" w:rsidTr="0051117C">
        <w:tc>
          <w:tcPr>
            <w:tcW w:w="720" w:type="dxa"/>
            <w:tcMar>
              <w:right w:w="216" w:type="dxa"/>
            </w:tcMar>
            <w:vAlign w:val="bottom"/>
          </w:tcPr>
          <w:p w14:paraId="697C64EA" w14:textId="77777777" w:rsidR="006C2BE5" w:rsidRPr="006C2BE5" w:rsidRDefault="006C2BE5" w:rsidP="006C2BE5">
            <w:pPr>
              <w:spacing w:after="20"/>
              <w:jc w:val="center"/>
              <w:rPr>
                <w:rFonts w:ascii="Microsoft YaHei UI" w:hAnsi="Microsoft YaHei UI"/>
              </w:rPr>
            </w:pPr>
            <w:r w:rsidRPr="006C2BE5">
              <w:rPr>
                <w:rFonts w:ascii="Microsoft YaHei UI" w:hAnsi="Microsoft YaHei UI" w:hint="eastAsia"/>
                <w:noProof/>
                <w:lang w:val="zh-CN" w:bidi="zh-CN"/>
              </w:rPr>
              <mc:AlternateContent>
                <mc:Choice Requires="wpg">
                  <w:drawing>
                    <wp:inline distT="0" distB="0" distL="0" distR="0" wp14:anchorId="2DCEA9F4" wp14:editId="6C5AD0E7">
                      <wp:extent cx="274320" cy="274320"/>
                      <wp:effectExtent l="0" t="0" r="0" b="0"/>
                      <wp:docPr id="24" name="圆圈中的技能图标" descr="技能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技能图标圆圈" descr="技能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技能图标符号第 1 部分" descr="技能图标符号第 1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CCE8C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技能图标符号第 2 部分" descr="技能图标符号第 2 部分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CCE8C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技能图标符号第 3 部分" descr="技能图标符号第 3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CCE8C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技能图标符号第 4 部分" descr="技能图标符号第 4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CCE8C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30DD19" id="圆圈中的技能图标" o:spid="_x0000_s1026" alt="技能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CKx/LDpCEAACbOAAAOAAAAAAAA&#10;AAAAAAAAAC4CAABkcnMvZTJvRG9jLnhtbFBLAQItABQABgAIAAAAIQAYauyH2QAAAAMBAAAPAAAA&#10;AAAAAAAAAAAAAP4jAABkcnMvZG93bnJldi54bWxQSwUGAAAAAAQABADzAAAABCUAAAAA&#10;">
                      <v:shape id="技能图标圆圈" o:spid="_x0000_s1027" alt="技能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技能图标符号第 1 部分" o:spid="_x0000_s1028" alt="技能图标符号第 1 部分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" path="m35,l49,2r11,8l67,21r3,14l67,48,60,60,49,67,35,70,21,67,10,60,3,48,,35,3,21,10,10,21,2,35,xe" fillcolor="window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技能图标符号第 2 部分" o:spid="_x0000_s1029" alt="技能图标符号第 2 部分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技能图标符号第 3 部分" o:spid="_x0000_s1030" alt="技能图标符号第 3 部分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技能图标符号第 4 部分" o:spid="_x0000_s1031" alt="技能图标符号第 4 部分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438661B" w14:textId="77777777" w:rsidR="006C2BE5" w:rsidRPr="006C2BE5" w:rsidRDefault="000F3E14" w:rsidP="006C2BE5">
            <w:pPr>
              <w:keepNext/>
              <w:keepLines/>
              <w:spacing w:before="240"/>
              <w:contextualSpacing/>
              <w:outlineLvl w:val="0"/>
              <w:rPr>
                <w:rFonts w:ascii="Microsoft YaHei UI" w:hAnsi="Microsoft YaHei UI" w:cstheme="majorBidi"/>
                <w:b/>
                <w:caps/>
                <w:color w:val="111111" w:themeColor="text2"/>
                <w:sz w:val="32"/>
                <w:szCs w:val="32"/>
              </w:rPr>
            </w:pPr>
            <w:sdt>
              <w:sdtPr>
                <w:rPr>
                  <w:rFonts w:ascii="Microsoft YaHei UI" w:hAnsi="Microsoft YaHei UI" w:cstheme="majorBidi" w:hint="eastAsia"/>
                  <w:b/>
                  <w:caps/>
                  <w:color w:val="111111" w:themeColor="text2"/>
                  <w:sz w:val="32"/>
                  <w:szCs w:val="32"/>
                </w:rPr>
                <w:alias w:val="技能："/>
                <w:tag w:val="技能："/>
                <w:id w:val="-925109897"/>
                <w:placeholder>
                  <w:docPart w:val="35C2EF277F6A4AD0AAD928A74AB9F1EC"/>
                </w:placeholder>
                <w:temporary/>
                <w:showingPlcHdr/>
                <w15:appearance w15:val="hidden"/>
              </w:sdtPr>
              <w:sdtEndPr/>
              <w:sdtContent>
                <w:r w:rsidR="006C2BE5" w:rsidRPr="006C2BE5">
                  <w:rPr>
                    <w:rFonts w:ascii="Microsoft YaHei UI" w:hAnsi="Microsoft YaHei UI" w:cstheme="majorBidi" w:hint="eastAsia"/>
                    <w:b/>
                    <w:caps/>
                    <w:color w:val="111111" w:themeColor="text2"/>
                    <w:sz w:val="32"/>
                    <w:szCs w:val="32"/>
                    <w:lang w:val="zh-CN" w:bidi="zh-CN"/>
                  </w:rPr>
                  <w:t>技能</w:t>
                </w:r>
              </w:sdtContent>
            </w:sdt>
          </w:p>
        </w:tc>
      </w:tr>
    </w:tbl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顶部表格包含技能标题，第二个表格包含技能列表，底部表格包含活动"/>
      </w:tblPr>
      <w:tblGrid>
        <w:gridCol w:w="4136"/>
        <w:gridCol w:w="4170"/>
      </w:tblGrid>
      <w:tr w:rsidR="006C2BE5" w:rsidRPr="006C2BE5" w14:paraId="299AAC3F" w14:textId="77777777" w:rsidTr="0051117C">
        <w:tc>
          <w:tcPr>
            <w:tcW w:w="4320" w:type="dxa"/>
          </w:tcPr>
          <w:p w14:paraId="176F212B" w14:textId="1E55D0C6" w:rsidR="00137674" w:rsidRDefault="00137674" w:rsidP="00137674">
            <w:pPr>
              <w:pStyle w:val="a0"/>
              <w:rPr>
                <w:rFonts w:ascii="Microsoft YaHei UI" w:hAnsi="Microsoft YaHei UI"/>
              </w:rPr>
            </w:pPr>
            <w:r w:rsidRPr="00137674">
              <w:rPr>
                <w:rFonts w:ascii="Microsoft YaHei UI" w:hAnsi="Microsoft YaHei UI" w:hint="eastAsia"/>
              </w:rPr>
              <w:t>数理基础扎实，有工程专业知识</w:t>
            </w:r>
          </w:p>
          <w:p w14:paraId="53185A55" w14:textId="6AAA042D" w:rsidR="00625D0F" w:rsidRPr="00625D0F" w:rsidRDefault="00625D0F" w:rsidP="00625D0F">
            <w:pPr>
              <w:pStyle w:val="a0"/>
              <w:rPr>
                <w:rFonts w:ascii="Microsoft YaHei UI" w:hAnsi="Microsoft YaHei UI"/>
              </w:rPr>
            </w:pPr>
            <w:r w:rsidRPr="00625D0F">
              <w:rPr>
                <w:rFonts w:ascii="Microsoft YaHei UI" w:hAnsi="Microsoft YaHei UI" w:hint="eastAsia"/>
              </w:rPr>
              <w:t>熟练掌握Adams，SolidWorks，CAXA</w:t>
            </w:r>
          </w:p>
          <w:p w14:paraId="756F2816" w14:textId="19C41C99" w:rsidR="00AE755D" w:rsidRPr="00137674" w:rsidRDefault="006C2BE5" w:rsidP="00137674">
            <w:pPr>
              <w:numPr>
                <w:ilvl w:val="0"/>
                <w:numId w:val="14"/>
              </w:numPr>
              <w:spacing w:after="80" w:line="259" w:lineRule="auto"/>
              <w:contextualSpacing/>
              <w:rPr>
                <w:rFonts w:ascii="Microsoft YaHei UI" w:hAnsi="Microsoft YaHei UI"/>
              </w:rPr>
            </w:pPr>
            <w:r w:rsidRPr="006C2BE5">
              <w:rPr>
                <w:rFonts w:ascii="Microsoft YaHei UI" w:hAnsi="Microsoft YaHei UI" w:hint="eastAsia"/>
              </w:rPr>
              <w:t>熟练掌握Word，PPT，Excel</w:t>
            </w:r>
          </w:p>
        </w:tc>
        <w:tc>
          <w:tcPr>
            <w:tcW w:w="4320" w:type="dxa"/>
            <w:tcMar>
              <w:left w:w="576" w:type="dxa"/>
            </w:tcMar>
          </w:tcPr>
          <w:p w14:paraId="0C6C6174" w14:textId="77777777" w:rsidR="00625D0F" w:rsidRPr="00625D0F" w:rsidRDefault="00625D0F" w:rsidP="00625D0F">
            <w:pPr>
              <w:pStyle w:val="a0"/>
              <w:rPr>
                <w:rFonts w:ascii="Microsoft YaHei UI" w:hAnsi="Microsoft YaHei UI"/>
              </w:rPr>
            </w:pPr>
            <w:r w:rsidRPr="00625D0F">
              <w:rPr>
                <w:rFonts w:ascii="Microsoft YaHei UI" w:hAnsi="Microsoft YaHei UI" w:hint="eastAsia"/>
              </w:rPr>
              <w:t>熟练掌握OneNote，envelope会构建自己的思维导图笔记系统</w:t>
            </w:r>
          </w:p>
          <w:p w14:paraId="4461C236" w14:textId="79B2B43A" w:rsidR="006C2BE5" w:rsidRPr="006C2BE5" w:rsidRDefault="00625D0F" w:rsidP="00625D0F">
            <w:pPr>
              <w:numPr>
                <w:ilvl w:val="0"/>
                <w:numId w:val="14"/>
              </w:numPr>
              <w:spacing w:line="276" w:lineRule="auto"/>
              <w:contextualSpacing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熟练掌握</w:t>
            </w:r>
            <w:proofErr w:type="spellStart"/>
            <w:r w:rsidR="006C2BE5" w:rsidRPr="006C2BE5">
              <w:rPr>
                <w:rFonts w:ascii="Microsoft YaHei UI" w:hAnsi="Microsoft YaHei UI" w:hint="eastAsia"/>
              </w:rPr>
              <w:t>P</w:t>
            </w:r>
            <w:r w:rsidR="006C2BE5" w:rsidRPr="006C2BE5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 w:hint="eastAsia"/>
              </w:rPr>
              <w:t>,</w:t>
            </w:r>
            <w:r w:rsidR="006C2BE5" w:rsidRPr="006C2BE5">
              <w:rPr>
                <w:rFonts w:ascii="Microsoft YaHei UI" w:hAnsi="Microsoft YaHei UI"/>
              </w:rPr>
              <w:t>Corel</w:t>
            </w:r>
            <w:proofErr w:type="spellEnd"/>
            <w:r>
              <w:rPr>
                <w:rFonts w:ascii="Microsoft YaHei UI" w:hAnsi="Microsoft YaHei UI"/>
              </w:rPr>
              <w:t xml:space="preserve"> </w:t>
            </w:r>
            <w:proofErr w:type="spellStart"/>
            <w:r w:rsidR="006C2BE5" w:rsidRPr="006C2BE5">
              <w:rPr>
                <w:rFonts w:ascii="Microsoft YaHei UI" w:hAnsi="Microsoft YaHei UI"/>
              </w:rPr>
              <w:t>VideoStudio</w:t>
            </w:r>
            <w:proofErr w:type="spellEnd"/>
          </w:p>
          <w:p w14:paraId="756472F2" w14:textId="450E5772" w:rsidR="00AE755D" w:rsidRPr="006C2BE5" w:rsidRDefault="00AE755D" w:rsidP="00625D0F">
            <w:pPr>
              <w:numPr>
                <w:ilvl w:val="0"/>
                <w:numId w:val="14"/>
              </w:numPr>
              <w:spacing w:after="80" w:line="276" w:lineRule="auto"/>
              <w:contextualSpacing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篮球，摄影，健身</w:t>
            </w:r>
          </w:p>
        </w:tc>
      </w:tr>
    </w:tbl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顶部表格包含技能标题，第二个表格包含技能列表，底部表格包含活动"/>
      </w:tblPr>
      <w:tblGrid>
        <w:gridCol w:w="717"/>
        <w:gridCol w:w="8295"/>
      </w:tblGrid>
      <w:tr w:rsidR="005E088C" w:rsidRPr="00EF64A5" w14:paraId="6CA5319C" w14:textId="77777777" w:rsidTr="008B1225">
        <w:tc>
          <w:tcPr>
            <w:tcW w:w="717" w:type="dxa"/>
            <w:tcMar>
              <w:right w:w="216" w:type="dxa"/>
            </w:tcMar>
            <w:vAlign w:val="bottom"/>
          </w:tcPr>
          <w:p w14:paraId="0D844BEF" w14:textId="77777777" w:rsidR="005E088C" w:rsidRPr="00EF64A5" w:rsidRDefault="00075B13" w:rsidP="00075B13">
            <w:pPr>
              <w:pStyle w:val="aff9"/>
              <w:rPr>
                <w:rFonts w:ascii="Microsoft YaHei UI" w:hAnsi="Microsoft YaHei UI"/>
              </w:rPr>
            </w:pPr>
            <w:r w:rsidRPr="00EF64A5">
              <w:rPr>
                <w:rFonts w:ascii="Microsoft YaHei UI" w:hAnsi="Microsoft YaHei UI" w:hint="eastAsia"/>
                <w:noProof/>
                <w:lang w:val="zh-CN" w:bidi="zh-CN"/>
              </w:rPr>
              <mc:AlternateContent>
                <mc:Choice Requires="wpg">
                  <w:drawing>
                    <wp:inline distT="0" distB="0" distL="0" distR="0" wp14:anchorId="7C11B602" wp14:editId="4E806AA1">
                      <wp:extent cx="274320" cy="274320"/>
                      <wp:effectExtent l="0" t="0" r="0" b="0"/>
                      <wp:docPr id="21" name="圆圈中的工作经验图标" descr="工作经验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工作经验图标圆圈" descr="工作经验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工作经验图标符号" descr="工作经验图标符号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1AE989" id="圆圈中的工作经验图标" o:spid="_x0000_s1026" alt="工作经验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osPuHaEQAAGGQAAA4A&#10;AAAAAAAAAAAAAAAALgIAAGRycy9lMm9Eb2MueG1sUEsBAi0AFAAGAAgAAAAhABhq7IfZAAAAAwEA&#10;AA8AAAAAAAAAAAAAAAAANBQAAGRycy9kb3ducmV2LnhtbFBLBQYAAAAABAAEAPMAAAA6FQAAAAA=&#10;">
                      <v:shape id="工作经验图标圆圈" o:spid="_x0000_s1027" alt="工作经验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工作经验图标符号" o:spid="_x0000_s1028" alt="工作经验图标符号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ce8cf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2761C3E7" w14:textId="77777777" w:rsidR="005E088C" w:rsidRPr="00EF64A5" w:rsidRDefault="00544720" w:rsidP="0004158B">
            <w:pPr>
              <w:pStyle w:val="1"/>
              <w:outlineLvl w:val="0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大学表现</w:t>
            </w:r>
          </w:p>
        </w:tc>
      </w:tr>
    </w:tbl>
    <w:p w14:paraId="186D0C75" w14:textId="77777777" w:rsidR="00DC6FE5" w:rsidRDefault="00DC6FE5" w:rsidP="00DC6FE5">
      <w:pPr>
        <w:pStyle w:val="2"/>
        <w:rPr>
          <w:lang w:val="zh-CN" w:bidi="zh-CN"/>
        </w:rPr>
      </w:pPr>
      <w:r>
        <w:rPr>
          <w:rFonts w:hint="eastAsia"/>
          <w:lang w:val="zh-CN" w:bidi="zh-CN"/>
        </w:rPr>
        <w:t>学习成绩</w:t>
      </w:r>
    </w:p>
    <w:p w14:paraId="2A83B5CE" w14:textId="4D6F50B3" w:rsidR="00DC6FE5" w:rsidRPr="00DC6FE5" w:rsidRDefault="00AE755D" w:rsidP="00DC6FE5">
      <w:pPr>
        <w:pStyle w:val="affc"/>
        <w:numPr>
          <w:ilvl w:val="0"/>
          <w:numId w:val="16"/>
        </w:numPr>
        <w:ind w:firstLineChars="0"/>
        <w:rPr>
          <w:rFonts w:ascii="Microsoft YaHei UI" w:hAnsi="Microsoft YaHei UI"/>
          <w:lang w:val="zh-CN" w:bidi="zh-CN"/>
        </w:rPr>
      </w:pPr>
      <w:r>
        <w:rPr>
          <w:rFonts w:ascii="Microsoft YaHei UI" w:hAnsi="Microsoft YaHei UI" w:hint="eastAsia"/>
          <w:lang w:val="zh-CN" w:bidi="zh-CN"/>
        </w:rPr>
        <w:t>2</w:t>
      </w:r>
      <w:r>
        <w:rPr>
          <w:rFonts w:ascii="Microsoft YaHei UI" w:hAnsi="Microsoft YaHei UI"/>
          <w:lang w:val="zh-CN" w:bidi="zh-CN"/>
        </w:rPr>
        <w:t>016.06-</w:t>
      </w:r>
      <w:r>
        <w:rPr>
          <w:rFonts w:ascii="Microsoft YaHei UI" w:hAnsi="Microsoft YaHei UI" w:hint="eastAsia"/>
          <w:lang w:val="zh-CN" w:bidi="zh-CN"/>
        </w:rPr>
        <w:t>至今：G</w:t>
      </w:r>
      <w:r>
        <w:rPr>
          <w:rFonts w:ascii="Microsoft YaHei UI" w:hAnsi="Microsoft YaHei UI"/>
          <w:lang w:val="zh-CN" w:bidi="zh-CN"/>
        </w:rPr>
        <w:t>PA</w:t>
      </w:r>
      <w:r>
        <w:rPr>
          <w:rFonts w:ascii="Microsoft YaHei UI" w:hAnsi="Microsoft YaHei UI" w:hint="eastAsia"/>
          <w:lang w:val="zh-CN" w:bidi="zh-CN"/>
        </w:rPr>
        <w:t>=</w:t>
      </w:r>
      <w:r>
        <w:rPr>
          <w:rFonts w:ascii="Microsoft YaHei UI" w:hAnsi="Microsoft YaHei UI"/>
          <w:lang w:val="zh-CN" w:bidi="zh-CN"/>
        </w:rPr>
        <w:t>3.749</w:t>
      </w:r>
      <w:r>
        <w:rPr>
          <w:rFonts w:ascii="Microsoft YaHei UI" w:hAnsi="Microsoft YaHei UI" w:hint="eastAsia"/>
          <w:lang w:val="zh-CN" w:bidi="zh-CN"/>
        </w:rPr>
        <w:t>；大</w:t>
      </w:r>
      <w:proofErr w:type="gramStart"/>
      <w:r>
        <w:rPr>
          <w:rFonts w:ascii="Microsoft YaHei UI" w:hAnsi="Microsoft YaHei UI" w:hint="eastAsia"/>
          <w:lang w:val="zh-CN" w:bidi="zh-CN"/>
        </w:rPr>
        <w:t>一</w:t>
      </w:r>
      <w:proofErr w:type="gramEnd"/>
      <w:r>
        <w:rPr>
          <w:rFonts w:ascii="Microsoft YaHei UI" w:hAnsi="Microsoft YaHei UI" w:hint="eastAsia"/>
          <w:lang w:val="zh-CN" w:bidi="zh-CN"/>
        </w:rPr>
        <w:t>学院排名：4</w:t>
      </w:r>
      <w:r>
        <w:rPr>
          <w:rFonts w:ascii="Microsoft YaHei UI" w:hAnsi="Microsoft YaHei UI"/>
          <w:lang w:val="zh-CN" w:bidi="zh-CN"/>
        </w:rPr>
        <w:t>/180</w:t>
      </w:r>
    </w:p>
    <w:p w14:paraId="19E25663" w14:textId="77777777" w:rsidR="00615055" w:rsidRPr="00DC6FE5" w:rsidRDefault="00615055" w:rsidP="00DC6FE5">
      <w:pPr>
        <w:pStyle w:val="affc"/>
        <w:numPr>
          <w:ilvl w:val="0"/>
          <w:numId w:val="16"/>
        </w:numPr>
        <w:ind w:firstLineChars="0"/>
        <w:rPr>
          <w:rFonts w:ascii="Microsoft YaHei UI" w:hAnsi="Microsoft YaHei UI"/>
          <w:lang w:val="zh-CN" w:bidi="zh-CN"/>
        </w:rPr>
      </w:pPr>
      <w:r w:rsidRPr="00DC6FE5">
        <w:rPr>
          <w:rFonts w:ascii="Microsoft YaHei UI" w:hAnsi="Microsoft YaHei UI" w:hint="eastAsia"/>
          <w:lang w:val="zh-CN" w:bidi="zh-CN"/>
        </w:rPr>
        <w:t>大学第一学年获得国家特等奖学金</w:t>
      </w:r>
    </w:p>
    <w:p w14:paraId="1B18D06F" w14:textId="77777777" w:rsidR="00DC6FE5" w:rsidRDefault="00486DE1" w:rsidP="00486DE1">
      <w:pPr>
        <w:pStyle w:val="2"/>
        <w:rPr>
          <w:lang w:val="zh-CN" w:bidi="zh-CN"/>
        </w:rPr>
      </w:pPr>
      <w:r>
        <w:rPr>
          <w:rFonts w:hint="eastAsia"/>
          <w:lang w:val="zh-CN" w:bidi="zh-CN"/>
        </w:rPr>
        <w:t>社会实践</w:t>
      </w:r>
    </w:p>
    <w:p w14:paraId="2200FC35" w14:textId="48F9ED44" w:rsidR="00486DE1" w:rsidRPr="00486DE1" w:rsidRDefault="00486DE1" w:rsidP="00486DE1">
      <w:pPr>
        <w:pStyle w:val="affc"/>
        <w:numPr>
          <w:ilvl w:val="0"/>
          <w:numId w:val="17"/>
        </w:numPr>
        <w:ind w:firstLineChars="0"/>
        <w:rPr>
          <w:rFonts w:ascii="Microsoft YaHei UI" w:hAnsi="Microsoft YaHei UI"/>
          <w:lang w:val="zh-CN" w:bidi="zh-CN"/>
        </w:rPr>
      </w:pPr>
      <w:r w:rsidRPr="00486DE1">
        <w:rPr>
          <w:rFonts w:ascii="Microsoft YaHei UI" w:hAnsi="Microsoft YaHei UI" w:hint="eastAsia"/>
          <w:lang w:val="zh-CN" w:bidi="zh-CN"/>
        </w:rPr>
        <w:t>2017暑假</w:t>
      </w:r>
      <w:r w:rsidR="000A7A4A" w:rsidRPr="00486DE1">
        <w:rPr>
          <w:rFonts w:ascii="Microsoft YaHei UI" w:hAnsi="Microsoft YaHei UI" w:hint="eastAsia"/>
          <w:lang w:val="zh-CN" w:bidi="zh-CN"/>
        </w:rPr>
        <w:t>带队前往新加坡游学，在新加坡国立大学参观学习</w:t>
      </w:r>
    </w:p>
    <w:p w14:paraId="1AD8347B" w14:textId="77777777" w:rsidR="00615055" w:rsidRPr="00486DE1" w:rsidRDefault="000A7A4A" w:rsidP="00486DE1">
      <w:pPr>
        <w:pStyle w:val="affc"/>
        <w:numPr>
          <w:ilvl w:val="0"/>
          <w:numId w:val="17"/>
        </w:numPr>
        <w:ind w:firstLineChars="0"/>
        <w:rPr>
          <w:rFonts w:ascii="Microsoft YaHei UI" w:hAnsi="Microsoft YaHei UI"/>
          <w:lang w:val="zh-CN" w:bidi="zh-CN"/>
        </w:rPr>
      </w:pPr>
      <w:r w:rsidRPr="00486DE1">
        <w:rPr>
          <w:rFonts w:ascii="Microsoft YaHei UI" w:hAnsi="Microsoft YaHei UI"/>
          <w:lang w:val="zh-CN" w:bidi="zh-CN"/>
        </w:rPr>
        <w:t>2017</w:t>
      </w:r>
      <w:r w:rsidRPr="00486DE1">
        <w:rPr>
          <w:rFonts w:ascii="Microsoft YaHei UI" w:hAnsi="Microsoft YaHei UI" w:hint="eastAsia"/>
          <w:lang w:val="zh-CN" w:bidi="zh-CN"/>
        </w:rPr>
        <w:t>-</w:t>
      </w:r>
      <w:r w:rsidRPr="00486DE1">
        <w:rPr>
          <w:rFonts w:ascii="Microsoft YaHei UI" w:hAnsi="Microsoft YaHei UI"/>
          <w:lang w:val="zh-CN" w:bidi="zh-CN"/>
        </w:rPr>
        <w:t>2018</w:t>
      </w:r>
      <w:r w:rsidRPr="00486DE1">
        <w:rPr>
          <w:rFonts w:ascii="Microsoft YaHei UI" w:hAnsi="Microsoft YaHei UI" w:hint="eastAsia"/>
          <w:lang w:val="zh-CN" w:bidi="zh-CN"/>
        </w:rPr>
        <w:t>寒假</w:t>
      </w:r>
      <w:r w:rsidR="00486DE1">
        <w:rPr>
          <w:rFonts w:ascii="Microsoft YaHei UI" w:hAnsi="Microsoft YaHei UI" w:hint="eastAsia"/>
          <w:lang w:val="zh-CN" w:bidi="zh-CN"/>
        </w:rPr>
        <w:t>，</w:t>
      </w:r>
      <w:r w:rsidRPr="00486DE1">
        <w:rPr>
          <w:rFonts w:ascii="Microsoft YaHei UI" w:hAnsi="Microsoft YaHei UI" w:hint="eastAsia"/>
          <w:lang w:val="zh-CN" w:bidi="zh-CN"/>
        </w:rPr>
        <w:t>带队从南往北经过长沙，西安，太原，北京宣传生态骑行理念</w:t>
      </w:r>
    </w:p>
    <w:p w14:paraId="73620123" w14:textId="77777777" w:rsidR="00486DE1" w:rsidRDefault="00486DE1" w:rsidP="00486DE1">
      <w:pPr>
        <w:pStyle w:val="2"/>
        <w:rPr>
          <w:lang w:val="zh-CN" w:bidi="zh-CN"/>
        </w:rPr>
      </w:pPr>
      <w:r>
        <w:rPr>
          <w:rFonts w:hint="eastAsia"/>
          <w:lang w:val="zh-CN" w:bidi="zh-CN"/>
        </w:rPr>
        <w:t>竞赛成绩</w:t>
      </w:r>
    </w:p>
    <w:p w14:paraId="11D28D3C" w14:textId="7EAC7A22" w:rsidR="00615055" w:rsidRPr="00486DE1" w:rsidRDefault="008B1225" w:rsidP="00486DE1">
      <w:pPr>
        <w:pStyle w:val="affc"/>
        <w:numPr>
          <w:ilvl w:val="0"/>
          <w:numId w:val="18"/>
        </w:numPr>
        <w:ind w:firstLineChars="0"/>
        <w:rPr>
          <w:rFonts w:ascii="Microsoft YaHei UI" w:hAnsi="Microsoft YaHei UI"/>
          <w:lang w:val="zh-CN" w:bidi="zh-CN"/>
        </w:rPr>
      </w:pPr>
      <w:r w:rsidRPr="00486DE1">
        <w:rPr>
          <w:rFonts w:ascii="Microsoft YaHei UI" w:hAnsi="Microsoft YaHei UI" w:hint="eastAsia"/>
          <w:lang w:val="zh-CN" w:bidi="zh-CN"/>
        </w:rPr>
        <w:t>2016年的冯如杯竞赛，</w:t>
      </w:r>
      <w:r w:rsidR="00486DE1">
        <w:rPr>
          <w:rFonts w:ascii="Microsoft YaHei UI" w:hAnsi="Microsoft YaHei UI" w:hint="eastAsia"/>
          <w:lang w:val="zh-CN" w:bidi="zh-CN"/>
        </w:rPr>
        <w:t>带</w:t>
      </w:r>
      <w:r w:rsidRPr="00486DE1">
        <w:rPr>
          <w:rFonts w:ascii="Microsoft YaHei UI" w:hAnsi="Microsoft YaHei UI" w:hint="eastAsia"/>
          <w:lang w:val="zh-CN" w:bidi="zh-CN"/>
        </w:rPr>
        <w:t>队完成“共享小屋”创业项目，铜奖</w:t>
      </w:r>
    </w:p>
    <w:p w14:paraId="5580F177" w14:textId="77777777" w:rsidR="00486DE1" w:rsidRDefault="00486DE1" w:rsidP="00486DE1">
      <w:pPr>
        <w:pStyle w:val="2"/>
        <w:rPr>
          <w:lang w:val="zh-CN" w:bidi="zh-CN"/>
        </w:rPr>
      </w:pPr>
      <w:r>
        <w:rPr>
          <w:rFonts w:hint="eastAsia"/>
          <w:lang w:val="zh-CN" w:bidi="zh-CN"/>
        </w:rPr>
        <w:t>学生工作</w:t>
      </w:r>
    </w:p>
    <w:p w14:paraId="4EBC44B0" w14:textId="77777777" w:rsidR="00486DE1" w:rsidRPr="00486DE1" w:rsidRDefault="008B1225" w:rsidP="00486DE1">
      <w:pPr>
        <w:pStyle w:val="affc"/>
        <w:numPr>
          <w:ilvl w:val="0"/>
          <w:numId w:val="18"/>
        </w:numPr>
        <w:ind w:firstLineChars="0"/>
        <w:rPr>
          <w:rFonts w:ascii="Microsoft YaHei UI" w:hAnsi="Microsoft YaHei UI"/>
          <w:lang w:val="zh-CN" w:bidi="zh-CN"/>
        </w:rPr>
      </w:pPr>
      <w:r w:rsidRPr="00486DE1">
        <w:rPr>
          <w:rFonts w:ascii="Microsoft YaHei UI" w:hAnsi="Microsoft YaHei UI" w:hint="eastAsia"/>
          <w:lang w:val="zh-CN" w:bidi="zh-CN"/>
        </w:rPr>
        <w:t>航空</w:t>
      </w:r>
      <w:r w:rsidR="000A7A4A" w:rsidRPr="00486DE1">
        <w:rPr>
          <w:rFonts w:ascii="Microsoft YaHei UI" w:hAnsi="Microsoft YaHei UI" w:hint="eastAsia"/>
          <w:lang w:val="zh-CN" w:bidi="zh-CN"/>
        </w:rPr>
        <w:t>科学与工程</w:t>
      </w:r>
      <w:r w:rsidRPr="00486DE1">
        <w:rPr>
          <w:rFonts w:ascii="Microsoft YaHei UI" w:hAnsi="Microsoft YaHei UI" w:hint="eastAsia"/>
          <w:lang w:val="zh-CN" w:bidi="zh-CN"/>
        </w:rPr>
        <w:t>学院顾问团团长</w:t>
      </w:r>
      <w:r w:rsidR="00486DE1" w:rsidRPr="00486DE1">
        <w:rPr>
          <w:rFonts w:ascii="Microsoft YaHei UI" w:hAnsi="Microsoft YaHei UI" w:hint="eastAsia"/>
          <w:lang w:val="zh-CN" w:bidi="zh-CN"/>
        </w:rPr>
        <w:t>，提供平时的学习辅导和考试的复习资料</w:t>
      </w:r>
    </w:p>
    <w:p w14:paraId="27A3E157" w14:textId="77777777" w:rsidR="005E088C" w:rsidRDefault="008B1225" w:rsidP="00486DE1">
      <w:pPr>
        <w:pStyle w:val="affc"/>
        <w:numPr>
          <w:ilvl w:val="0"/>
          <w:numId w:val="18"/>
        </w:numPr>
        <w:ind w:firstLineChars="0"/>
        <w:rPr>
          <w:rFonts w:ascii="Microsoft YaHei UI" w:hAnsi="Microsoft YaHei UI"/>
          <w:lang w:val="zh-CN" w:bidi="zh-CN"/>
        </w:rPr>
      </w:pPr>
      <w:proofErr w:type="gramStart"/>
      <w:r w:rsidRPr="00486DE1">
        <w:rPr>
          <w:rFonts w:ascii="Microsoft YaHei UI" w:hAnsi="Microsoft YaHei UI" w:hint="eastAsia"/>
          <w:lang w:val="zh-CN" w:bidi="zh-CN"/>
        </w:rPr>
        <w:t>梦拓理事会</w:t>
      </w:r>
      <w:proofErr w:type="gramEnd"/>
      <w:r w:rsidRPr="00486DE1">
        <w:rPr>
          <w:rFonts w:ascii="Microsoft YaHei UI" w:hAnsi="Microsoft YaHei UI" w:hint="eastAsia"/>
          <w:lang w:val="zh-CN" w:bidi="zh-CN"/>
        </w:rPr>
        <w:t>成员，</w:t>
      </w:r>
      <w:r w:rsidR="000A7A4A" w:rsidRPr="00486DE1">
        <w:rPr>
          <w:rFonts w:ascii="Microsoft YaHei UI" w:hAnsi="Microsoft YaHei UI" w:hint="eastAsia"/>
          <w:lang w:val="zh-CN" w:bidi="zh-CN"/>
        </w:rPr>
        <w:t>负责面向大一学生的</w:t>
      </w:r>
      <w:r w:rsidR="00486DE1" w:rsidRPr="00486DE1">
        <w:rPr>
          <w:rFonts w:ascii="Microsoft YaHei UI" w:hAnsi="Microsoft YaHei UI" w:hint="eastAsia"/>
          <w:lang w:val="zh-CN" w:bidi="zh-CN"/>
        </w:rPr>
        <w:t>学习</w:t>
      </w:r>
      <w:r w:rsidR="00845C6D" w:rsidRPr="00486DE1">
        <w:rPr>
          <w:rFonts w:ascii="Microsoft YaHei UI" w:hAnsi="Microsoft YaHei UI" w:hint="eastAsia"/>
          <w:lang w:val="zh-CN" w:bidi="zh-CN"/>
        </w:rPr>
        <w:t>辅导工作</w:t>
      </w:r>
    </w:p>
    <w:p w14:paraId="5508926F" w14:textId="77777777" w:rsidR="00486DE1" w:rsidRDefault="00486DE1" w:rsidP="00486DE1">
      <w:pPr>
        <w:pStyle w:val="2"/>
        <w:rPr>
          <w:lang w:val="zh-CN" w:bidi="zh-CN"/>
        </w:rPr>
      </w:pPr>
      <w:r>
        <w:rPr>
          <w:rFonts w:hint="eastAsia"/>
          <w:lang w:val="zh-CN" w:bidi="zh-CN"/>
        </w:rPr>
        <w:t>社会交际</w:t>
      </w:r>
    </w:p>
    <w:p w14:paraId="44E67F45" w14:textId="4C56D0CF" w:rsidR="00486DE1" w:rsidRDefault="00486DE1" w:rsidP="00486DE1">
      <w:pPr>
        <w:rPr>
          <w:rFonts w:ascii="Microsoft YaHei UI" w:hAnsi="Microsoft YaHei UI"/>
          <w:lang w:val="zh-CN" w:bidi="zh-CN"/>
        </w:rPr>
      </w:pPr>
      <w:r>
        <w:rPr>
          <w:rFonts w:ascii="Microsoft YaHei UI" w:hAnsi="Microsoft YaHei UI" w:hint="eastAsia"/>
          <w:lang w:val="zh-CN" w:bidi="zh-CN"/>
        </w:rPr>
        <w:t>在生活中</w:t>
      </w:r>
      <w:r w:rsidRPr="008B1225">
        <w:rPr>
          <w:rFonts w:ascii="Microsoft YaHei UI" w:hAnsi="Microsoft YaHei UI" w:hint="eastAsia"/>
          <w:lang w:val="zh-CN" w:bidi="zh-CN"/>
        </w:rPr>
        <w:t>为人处世方面随和大方，和身边的同学成为了互帮互助的</w:t>
      </w:r>
      <w:r>
        <w:rPr>
          <w:rFonts w:ascii="Microsoft YaHei UI" w:hAnsi="Microsoft YaHei UI" w:hint="eastAsia"/>
          <w:lang w:val="zh-CN" w:bidi="zh-CN"/>
        </w:rPr>
        <w:t>好</w:t>
      </w:r>
      <w:r w:rsidRPr="008B1225">
        <w:rPr>
          <w:rFonts w:ascii="Microsoft YaHei UI" w:hAnsi="Microsoft YaHei UI" w:hint="eastAsia"/>
          <w:lang w:val="zh-CN" w:bidi="zh-CN"/>
        </w:rPr>
        <w:t>朋友，</w:t>
      </w:r>
      <w:r>
        <w:rPr>
          <w:rFonts w:ascii="Microsoft YaHei UI" w:hAnsi="Microsoft YaHei UI" w:hint="eastAsia"/>
          <w:lang w:val="zh-CN" w:bidi="zh-CN"/>
        </w:rPr>
        <w:t>勤于思考个人在集体工作和社会交往中的位置和交际方式，致力于情商的培养。</w:t>
      </w:r>
    </w:p>
    <w:p w14:paraId="060F2F04" w14:textId="77777777" w:rsidR="006C2BE5" w:rsidRPr="00486DE1" w:rsidRDefault="006C2BE5" w:rsidP="00486DE1">
      <w:pPr>
        <w:rPr>
          <w:rFonts w:ascii="Microsoft YaHei UI" w:hAnsi="Microsoft YaHei UI"/>
          <w:lang w:val="zh-CN" w:bidi="zh-CN"/>
        </w:rPr>
      </w:pPr>
    </w:p>
    <w:sectPr w:rsidR="006C2BE5" w:rsidRPr="00486DE1" w:rsidSect="00BA2F64">
      <w:footerReference w:type="default" r:id="rId10"/>
      <w:headerReference w:type="first" r:id="rId11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2F57E" w14:textId="77777777" w:rsidR="000F3E14" w:rsidRDefault="000F3E14" w:rsidP="00F534FB">
      <w:pPr>
        <w:spacing w:after="0"/>
      </w:pPr>
      <w:r>
        <w:separator/>
      </w:r>
    </w:p>
  </w:endnote>
  <w:endnote w:type="continuationSeparator" w:id="0">
    <w:p w14:paraId="16343B20" w14:textId="77777777" w:rsidR="000F3E14" w:rsidRDefault="000F3E1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icrosoft YaHei UI" w:hAnsi="Microsoft YaHei UI" w:hint="eastAsia"/>
      </w:r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FBE2DB" w14:textId="77777777" w:rsidR="00056FE7" w:rsidRPr="009D6C75" w:rsidRDefault="00056FE7">
        <w:pPr>
          <w:pStyle w:val="af0"/>
          <w:rPr>
            <w:rFonts w:ascii="Microsoft YaHei UI" w:hAnsi="Microsoft YaHei UI"/>
          </w:rPr>
        </w:pPr>
        <w:r w:rsidRPr="009D6C75">
          <w:rPr>
            <w:rFonts w:ascii="Microsoft YaHei UI" w:hAnsi="Microsoft YaHei UI" w:hint="eastAsia"/>
            <w:lang w:val="zh-CN" w:bidi="zh-CN"/>
          </w:rPr>
          <w:fldChar w:fldCharType="begin"/>
        </w:r>
        <w:r w:rsidRPr="009D6C75">
          <w:rPr>
            <w:rFonts w:ascii="Microsoft YaHei UI" w:hAnsi="Microsoft YaHei UI" w:hint="eastAsia"/>
            <w:lang w:val="zh-CN" w:bidi="zh-CN"/>
          </w:rPr>
          <w:instrText xml:space="preserve"> PAGE   \* MERGEFORMAT </w:instrText>
        </w:r>
        <w:r w:rsidRPr="009D6C75">
          <w:rPr>
            <w:rFonts w:ascii="Microsoft YaHei UI" w:hAnsi="Microsoft YaHei UI" w:hint="eastAsia"/>
            <w:lang w:val="zh-CN" w:bidi="zh-CN"/>
          </w:rPr>
          <w:fldChar w:fldCharType="separate"/>
        </w:r>
        <w:r w:rsidR="00316CE4" w:rsidRPr="009D6C75">
          <w:rPr>
            <w:rFonts w:ascii="Microsoft YaHei UI" w:hAnsi="Microsoft YaHei UI" w:hint="eastAsia"/>
            <w:noProof/>
            <w:lang w:val="zh-CN" w:bidi="zh-CN"/>
          </w:rPr>
          <w:t>2</w:t>
        </w:r>
        <w:r w:rsidRPr="009D6C75">
          <w:rPr>
            <w:rFonts w:ascii="Microsoft YaHei UI" w:hAnsi="Microsoft YaHei UI" w:hint="eastAsia"/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37A08" w14:textId="77777777" w:rsidR="000F3E14" w:rsidRDefault="000F3E14" w:rsidP="00F534FB">
      <w:pPr>
        <w:spacing w:after="0"/>
      </w:pPr>
      <w:r>
        <w:separator/>
      </w:r>
    </w:p>
  </w:footnote>
  <w:footnote w:type="continuationSeparator" w:id="0">
    <w:p w14:paraId="76B34D8B" w14:textId="77777777" w:rsidR="000F3E14" w:rsidRDefault="000F3E1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45E04" w14:textId="77777777" w:rsidR="005324B1" w:rsidRPr="009D6C75" w:rsidRDefault="005324B1">
    <w:pPr>
      <w:pStyle w:val="ad"/>
      <w:rPr>
        <w:rFonts w:ascii="Microsoft YaHei UI" w:hAnsi="Microsoft YaHei UI"/>
      </w:rPr>
    </w:pPr>
    <w:r w:rsidRPr="009D6C75">
      <w:rPr>
        <w:rFonts w:ascii="Microsoft YaHei UI" w:hAnsi="Microsoft YaHei UI" w:hint="eastAsia"/>
        <w:noProof/>
        <w:lang w:val="zh-CN" w:bidi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3F7520" wp14:editId="6B7D256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114220"/>
              <wp:effectExtent l="0" t="0" r="2540" b="635"/>
              <wp:wrapNone/>
              <wp:docPr id="1" name="矩形 1" descr="标题背景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11422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76C3C" id="矩形 1" o:spid="_x0000_s1026" alt="标题背景矩形" style="position:absolute;left:0;text-align:left;margin-left:560.8pt;margin-top:0;width:612pt;height:166.4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CC2A2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F8744C"/>
    <w:multiLevelType w:val="hybridMultilevel"/>
    <w:tmpl w:val="A2089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B5EFA"/>
    <w:multiLevelType w:val="hybridMultilevel"/>
    <w:tmpl w:val="01A45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475AE4"/>
    <w:multiLevelType w:val="hybridMultilevel"/>
    <w:tmpl w:val="6B8C3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6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20"/>
    <w:rsid w:val="00002750"/>
    <w:rsid w:val="00004D4E"/>
    <w:rsid w:val="00011895"/>
    <w:rsid w:val="00013818"/>
    <w:rsid w:val="00024730"/>
    <w:rsid w:val="000321FC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A7A4A"/>
    <w:rsid w:val="000B3FC8"/>
    <w:rsid w:val="000E24AC"/>
    <w:rsid w:val="000E4A73"/>
    <w:rsid w:val="000F3E14"/>
    <w:rsid w:val="000F79EA"/>
    <w:rsid w:val="00125B37"/>
    <w:rsid w:val="00134F92"/>
    <w:rsid w:val="00137674"/>
    <w:rsid w:val="00137DC1"/>
    <w:rsid w:val="00143224"/>
    <w:rsid w:val="00145B33"/>
    <w:rsid w:val="001468F3"/>
    <w:rsid w:val="00152C3A"/>
    <w:rsid w:val="001539C4"/>
    <w:rsid w:val="00162BEE"/>
    <w:rsid w:val="00171E1B"/>
    <w:rsid w:val="001744E4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6772"/>
    <w:rsid w:val="003571C8"/>
    <w:rsid w:val="00383057"/>
    <w:rsid w:val="0039703C"/>
    <w:rsid w:val="003974BB"/>
    <w:rsid w:val="003A091E"/>
    <w:rsid w:val="003E5D64"/>
    <w:rsid w:val="00402F4D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3E57"/>
    <w:rsid w:val="00474F16"/>
    <w:rsid w:val="00476144"/>
    <w:rsid w:val="00486DE1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AD2"/>
    <w:rsid w:val="004D3EB1"/>
    <w:rsid w:val="004D465D"/>
    <w:rsid w:val="004E2794"/>
    <w:rsid w:val="004E4043"/>
    <w:rsid w:val="004E77A5"/>
    <w:rsid w:val="004F1057"/>
    <w:rsid w:val="004F199F"/>
    <w:rsid w:val="005106C0"/>
    <w:rsid w:val="005247B7"/>
    <w:rsid w:val="005324B1"/>
    <w:rsid w:val="005372FA"/>
    <w:rsid w:val="00544720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22A"/>
    <w:rsid w:val="005D0108"/>
    <w:rsid w:val="005E088C"/>
    <w:rsid w:val="005E6E43"/>
    <w:rsid w:val="005F4455"/>
    <w:rsid w:val="006104FF"/>
    <w:rsid w:val="00614B7C"/>
    <w:rsid w:val="00615055"/>
    <w:rsid w:val="0062239B"/>
    <w:rsid w:val="00625B8A"/>
    <w:rsid w:val="00625D0F"/>
    <w:rsid w:val="00644D4E"/>
    <w:rsid w:val="00663536"/>
    <w:rsid w:val="006648D4"/>
    <w:rsid w:val="00673F18"/>
    <w:rsid w:val="00676CEB"/>
    <w:rsid w:val="006770B0"/>
    <w:rsid w:val="00683A86"/>
    <w:rsid w:val="0069300B"/>
    <w:rsid w:val="006A4C72"/>
    <w:rsid w:val="006C2BE5"/>
    <w:rsid w:val="006D6095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5C6D"/>
    <w:rsid w:val="00846AAE"/>
    <w:rsid w:val="00860381"/>
    <w:rsid w:val="00867081"/>
    <w:rsid w:val="008978E8"/>
    <w:rsid w:val="008A02C4"/>
    <w:rsid w:val="008A49A0"/>
    <w:rsid w:val="008A6538"/>
    <w:rsid w:val="008B1225"/>
    <w:rsid w:val="008B6E1F"/>
    <w:rsid w:val="008D4FC8"/>
    <w:rsid w:val="008D5A80"/>
    <w:rsid w:val="008E5483"/>
    <w:rsid w:val="008F4532"/>
    <w:rsid w:val="0093118E"/>
    <w:rsid w:val="00933CCA"/>
    <w:rsid w:val="0093795C"/>
    <w:rsid w:val="009411E8"/>
    <w:rsid w:val="00952C89"/>
    <w:rsid w:val="009540F4"/>
    <w:rsid w:val="00956B75"/>
    <w:rsid w:val="0099172B"/>
    <w:rsid w:val="009918BB"/>
    <w:rsid w:val="009931F7"/>
    <w:rsid w:val="00994768"/>
    <w:rsid w:val="009A3F4C"/>
    <w:rsid w:val="009B4952"/>
    <w:rsid w:val="009C63EE"/>
    <w:rsid w:val="009D0878"/>
    <w:rsid w:val="009D449D"/>
    <w:rsid w:val="009D6C75"/>
    <w:rsid w:val="009E62E6"/>
    <w:rsid w:val="009E65EC"/>
    <w:rsid w:val="009F2058"/>
    <w:rsid w:val="009F391D"/>
    <w:rsid w:val="00A1144C"/>
    <w:rsid w:val="00A1329C"/>
    <w:rsid w:val="00A25023"/>
    <w:rsid w:val="00A2760D"/>
    <w:rsid w:val="00A31BC4"/>
    <w:rsid w:val="00A42CE4"/>
    <w:rsid w:val="00A56B81"/>
    <w:rsid w:val="00A6314E"/>
    <w:rsid w:val="00A77B4D"/>
    <w:rsid w:val="00A8052D"/>
    <w:rsid w:val="00A9077F"/>
    <w:rsid w:val="00A95485"/>
    <w:rsid w:val="00A95783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55D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2F64"/>
    <w:rsid w:val="00BA71B3"/>
    <w:rsid w:val="00BB1C5B"/>
    <w:rsid w:val="00BB34BE"/>
    <w:rsid w:val="00BC0E1A"/>
    <w:rsid w:val="00BC0FFE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4BC1"/>
    <w:rsid w:val="00D34AD1"/>
    <w:rsid w:val="00D35BBD"/>
    <w:rsid w:val="00D37FAD"/>
    <w:rsid w:val="00D51045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6FE5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F64A5"/>
    <w:rsid w:val="00F03B1E"/>
    <w:rsid w:val="00F03F2C"/>
    <w:rsid w:val="00F1202D"/>
    <w:rsid w:val="00F176B2"/>
    <w:rsid w:val="00F217AB"/>
    <w:rsid w:val="00F35A06"/>
    <w:rsid w:val="00F435D3"/>
    <w:rsid w:val="00F46425"/>
    <w:rsid w:val="00F5078D"/>
    <w:rsid w:val="00F534FB"/>
    <w:rsid w:val="00F5379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CD0D7"/>
  <w15:chartTrackingRefBased/>
  <w15:docId w15:val="{9A8CADD7-0F6A-4454-A13F-F3F1FA72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5379B"/>
    <w:rPr>
      <w:rFonts w:eastAsia="Microsoft YaHei UI"/>
    </w:rPr>
  </w:style>
  <w:style w:type="paragraph" w:styleId="1">
    <w:name w:val="heading 1"/>
    <w:basedOn w:val="a1"/>
    <w:link w:val="10"/>
    <w:uiPriority w:val="9"/>
    <w:qFormat/>
    <w:rsid w:val="00F5379B"/>
    <w:pPr>
      <w:keepNext/>
      <w:keepLines/>
      <w:spacing w:before="240" w:after="0"/>
      <w:contextualSpacing/>
      <w:outlineLvl w:val="0"/>
    </w:pPr>
    <w:rPr>
      <w:rFonts w:asciiTheme="majorHAnsi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F5379B"/>
    <w:pPr>
      <w:keepNext/>
      <w:keepLines/>
      <w:spacing w:after="0"/>
      <w:outlineLvl w:val="1"/>
    </w:pPr>
    <w:rPr>
      <w:rFonts w:asciiTheme="majorHAnsi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5379B"/>
    <w:pPr>
      <w:keepNext/>
      <w:keepLines/>
      <w:spacing w:after="0"/>
      <w:outlineLvl w:val="2"/>
    </w:pPr>
    <w:rPr>
      <w:rFonts w:asciiTheme="majorHAnsi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5379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宏文本 字符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F5379B"/>
    <w:pPr>
      <w:spacing w:after="0"/>
      <w:contextualSpacing/>
    </w:pPr>
    <w:rPr>
      <w:rFonts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标题 字符"/>
    <w:basedOn w:val="a2"/>
    <w:link w:val="a8"/>
    <w:uiPriority w:val="1"/>
    <w:rsid w:val="00F5379B"/>
    <w:rPr>
      <w:rFonts w:eastAsia="Microsoft YaHei UI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批注框文本 字符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af">
    <w:name w:val="联系信息"/>
    <w:basedOn w:val="a1"/>
    <w:uiPriority w:val="3"/>
    <w:qFormat/>
    <w:rsid w:val="00474F16"/>
    <w:pPr>
      <w:spacing w:after="0"/>
      <w:jc w:val="right"/>
    </w:pPr>
    <w:rPr>
      <w:sz w:val="20"/>
    </w:rPr>
  </w:style>
  <w:style w:type="character" w:customStyle="1" w:styleId="ae">
    <w:name w:val="页眉 字符"/>
    <w:basedOn w:val="a2"/>
    <w:link w:val="ad"/>
    <w:uiPriority w:val="99"/>
    <w:rsid w:val="005B437C"/>
  </w:style>
  <w:style w:type="paragraph" w:styleId="af0">
    <w:name w:val="footer"/>
    <w:basedOn w:val="a1"/>
    <w:link w:val="af1"/>
    <w:uiPriority w:val="99"/>
    <w:unhideWhenUsed/>
    <w:rsid w:val="00297ED0"/>
    <w:pPr>
      <w:spacing w:after="0"/>
    </w:pPr>
  </w:style>
  <w:style w:type="character" w:customStyle="1" w:styleId="af1">
    <w:name w:val="页脚 字符"/>
    <w:basedOn w:val="a2"/>
    <w:link w:val="af0"/>
    <w:uiPriority w:val="99"/>
    <w:rsid w:val="00297ED0"/>
  </w:style>
  <w:style w:type="character" w:customStyle="1" w:styleId="20">
    <w:name w:val="标题 2 字符"/>
    <w:basedOn w:val="a2"/>
    <w:link w:val="2"/>
    <w:uiPriority w:val="9"/>
    <w:rsid w:val="00F5379B"/>
    <w:rPr>
      <w:rFonts w:asciiTheme="majorHAnsi" w:eastAsia="Microsoft YaHei UI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标题 1 字符"/>
    <w:basedOn w:val="a2"/>
    <w:link w:val="1"/>
    <w:uiPriority w:val="9"/>
    <w:rsid w:val="00F5379B"/>
    <w:rPr>
      <w:rFonts w:asciiTheme="majorHAnsi" w:eastAsia="Microsoft YaHei UI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F5379B"/>
    <w:rPr>
      <w:rFonts w:asciiTheme="majorHAnsi" w:eastAsia="Microsoft YaHei UI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3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4">
    <w:name w:val="Subtitle"/>
    <w:basedOn w:val="a1"/>
    <w:link w:val="af5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af5">
    <w:name w:val="副标题 字符"/>
    <w:basedOn w:val="a2"/>
    <w:link w:val="af4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6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7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8">
    <w:name w:val="Intense Quote"/>
    <w:basedOn w:val="a1"/>
    <w:next w:val="a1"/>
    <w:link w:val="af9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9">
    <w:name w:val="明显引用 字符"/>
    <w:basedOn w:val="a2"/>
    <w:link w:val="af8"/>
    <w:uiPriority w:val="30"/>
    <w:semiHidden/>
    <w:rsid w:val="00581515"/>
    <w:rPr>
      <w:i/>
      <w:iCs/>
      <w:color w:val="77448B" w:themeColor="accent1"/>
    </w:rPr>
  </w:style>
  <w:style w:type="paragraph" w:styleId="afa">
    <w:name w:val="Quote"/>
    <w:basedOn w:val="a1"/>
    <w:next w:val="a1"/>
    <w:link w:val="afb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2"/>
    <w:link w:val="afa"/>
    <w:uiPriority w:val="29"/>
    <w:semiHidden/>
    <w:rsid w:val="00581515"/>
    <w:rPr>
      <w:i/>
      <w:iCs/>
      <w:color w:val="404040" w:themeColor="text1" w:themeTint="BF"/>
    </w:rPr>
  </w:style>
  <w:style w:type="paragraph" w:styleId="TO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标题 8 字符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c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581515"/>
    <w:rPr>
      <w:szCs w:val="16"/>
    </w:rPr>
  </w:style>
  <w:style w:type="character" w:styleId="afd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581515"/>
    <w:rPr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581515"/>
    <w:rPr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2"/>
    <w:link w:val="aff0"/>
    <w:uiPriority w:val="99"/>
    <w:semiHidden/>
    <w:rsid w:val="00581515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3">
    <w:name w:val="尾注文本 字符"/>
    <w:basedOn w:val="a2"/>
    <w:link w:val="aff2"/>
    <w:uiPriority w:val="99"/>
    <w:semiHidden/>
    <w:rsid w:val="00581515"/>
    <w:rPr>
      <w:szCs w:val="20"/>
    </w:rPr>
  </w:style>
  <w:style w:type="paragraph" w:styleId="aff4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6">
    <w:name w:val="脚注文本 字符"/>
    <w:basedOn w:val="a2"/>
    <w:link w:val="aff5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8">
    <w:name w:val="纯文本 字符"/>
    <w:basedOn w:val="a2"/>
    <w:link w:val="aff7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9">
    <w:name w:val="图标"/>
    <w:basedOn w:val="a1"/>
    <w:uiPriority w:val="4"/>
    <w:qFormat/>
    <w:rsid w:val="00BD2DD6"/>
    <w:pPr>
      <w:spacing w:after="20"/>
      <w:jc w:val="center"/>
    </w:pPr>
  </w:style>
  <w:style w:type="paragraph" w:styleId="affa">
    <w:name w:val="annotation subject"/>
    <w:basedOn w:val="afe"/>
    <w:next w:val="afe"/>
    <w:link w:val="affb"/>
    <w:uiPriority w:val="99"/>
    <w:semiHidden/>
    <w:unhideWhenUsed/>
    <w:rsid w:val="001B720C"/>
    <w:rPr>
      <w:b/>
      <w:bCs/>
    </w:rPr>
  </w:style>
  <w:style w:type="character" w:customStyle="1" w:styleId="affb">
    <w:name w:val="批注主题 字符"/>
    <w:basedOn w:val="aff"/>
    <w:link w:val="affa"/>
    <w:uiPriority w:val="99"/>
    <w:semiHidden/>
    <w:rsid w:val="001B720C"/>
    <w:rPr>
      <w:b/>
      <w:bCs/>
      <w:szCs w:val="20"/>
    </w:rPr>
  </w:style>
  <w:style w:type="character" w:customStyle="1" w:styleId="40">
    <w:name w:val="标题 4 字符"/>
    <w:basedOn w:val="a2"/>
    <w:link w:val="4"/>
    <w:uiPriority w:val="9"/>
    <w:semiHidden/>
    <w:rsid w:val="00F5379B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fc">
    <w:name w:val="List Paragraph"/>
    <w:basedOn w:val="a1"/>
    <w:uiPriority w:val="34"/>
    <w:unhideWhenUsed/>
    <w:rsid w:val="00DC6FE5"/>
    <w:pPr>
      <w:ind w:firstLineChars="200" w:firstLine="420"/>
    </w:pPr>
  </w:style>
  <w:style w:type="table" w:customStyle="1" w:styleId="11">
    <w:name w:val="网格型1"/>
    <w:basedOn w:val="a3"/>
    <w:next w:val="aa"/>
    <w:uiPriority w:val="39"/>
    <w:rsid w:val="006C2B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浅色1"/>
    <w:basedOn w:val="a3"/>
    <w:next w:val="af2"/>
    <w:uiPriority w:val="40"/>
    <w:rsid w:val="006C2BE5"/>
    <w:pPr>
      <w:spacing w:after="0"/>
    </w:pPr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YX\AppData\Roaming\Microsoft\Templates\&#23398;&#29983;&#31616;&#21382;&#65288;&#29616;&#20195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0FBF01C21B4F5D8A59530E86FFD9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B835AB-5D6A-4E77-A326-23EE127CC703}"/>
      </w:docPartPr>
      <w:docPartBody>
        <w:p w:rsidR="00D17289" w:rsidRDefault="00A17A73">
          <w:pPr>
            <w:pStyle w:val="A80FBF01C21B4F5D8A59530E86FFD9CD"/>
          </w:pPr>
          <w:r w:rsidRPr="00EF64A5">
            <w:rPr>
              <w:rFonts w:ascii="Microsoft YaHei UI" w:hAnsi="Microsoft YaHei UI" w:hint="eastAsia"/>
              <w:lang w:val="zh-CN" w:bidi="zh-CN"/>
            </w:rPr>
            <w:t>地址</w:t>
          </w:r>
        </w:p>
      </w:docPartBody>
    </w:docPart>
    <w:docPart>
      <w:docPartPr>
        <w:name w:val="43B1D32F94A34C24972B684CDA0A6A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B09F9-62DC-4363-87A8-FF167C83A5AD}"/>
      </w:docPartPr>
      <w:docPartBody>
        <w:p w:rsidR="00D17289" w:rsidRDefault="00A17A73">
          <w:pPr>
            <w:pStyle w:val="43B1D32F94A34C24972B684CDA0A6A38"/>
          </w:pPr>
          <w:r w:rsidRPr="00EF64A5">
            <w:rPr>
              <w:rFonts w:ascii="Microsoft YaHei UI" w:hAnsi="Microsoft YaHei UI" w:hint="eastAsia"/>
              <w:lang w:val="zh-CN" w:bidi="zh-CN"/>
            </w:rPr>
            <w:t>电话</w:t>
          </w:r>
        </w:p>
      </w:docPartBody>
    </w:docPart>
    <w:docPart>
      <w:docPartPr>
        <w:name w:val="CCA8C361D78F4346A1C7A959A7E78D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DE946A-F278-4EB7-A7AA-82E09663E8D4}"/>
      </w:docPartPr>
      <w:docPartBody>
        <w:p w:rsidR="00D17289" w:rsidRDefault="00A17A73">
          <w:pPr>
            <w:pStyle w:val="CCA8C361D78F4346A1C7A959A7E78D7B"/>
          </w:pPr>
          <w:r w:rsidRPr="00EF64A5">
            <w:rPr>
              <w:rFonts w:ascii="Microsoft YaHei UI" w:hAnsi="Microsoft YaHei UI" w:hint="eastAsia"/>
              <w:lang w:val="zh-CN" w:bidi="zh-CN"/>
            </w:rPr>
            <w:t>电子邮件</w:t>
          </w:r>
        </w:p>
      </w:docPartBody>
    </w:docPart>
    <w:docPart>
      <w:docPartPr>
        <w:name w:val="27AFA649D267474E9D16942C87FD96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3A7F0-340A-481A-ABEA-CB403A755A69}"/>
      </w:docPartPr>
      <w:docPartBody>
        <w:p w:rsidR="00D17289" w:rsidRDefault="00A17A73">
          <w:pPr>
            <w:pStyle w:val="27AFA649D267474E9D16942C87FD96B1"/>
          </w:pPr>
          <w:r w:rsidRPr="00EF64A5">
            <w:rPr>
              <w:rFonts w:ascii="Microsoft YaHei UI" w:hAnsi="Microsoft YaHei UI" w:hint="eastAsia"/>
              <w:lang w:val="zh-CN" w:bidi="zh-CN"/>
            </w:rPr>
            <w:t>领英档案</w:t>
          </w:r>
        </w:p>
      </w:docPartBody>
    </w:docPart>
    <w:docPart>
      <w:docPartPr>
        <w:name w:val="0966912ABF2E4DCD9561B4C9F6922A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7E7E5-5F14-4637-A76C-1690AAB9224B}"/>
      </w:docPartPr>
      <w:docPartBody>
        <w:p w:rsidR="00D17289" w:rsidRDefault="00A17A73">
          <w:pPr>
            <w:pStyle w:val="0966912ABF2E4DCD9561B4C9F6922ADC"/>
          </w:pPr>
          <w:r>
            <w:rPr>
              <w:rFonts w:ascii="Microsoft YaHei UI" w:hAnsi="Microsoft YaHei UI" w:hint="eastAsia"/>
              <w:lang w:val="zh-CN" w:bidi="zh-CN"/>
            </w:rPr>
            <w:t>微博</w:t>
          </w:r>
          <w:r w:rsidRPr="00EF64A5">
            <w:rPr>
              <w:rFonts w:ascii="Microsoft YaHei UI" w:hAnsi="Microsoft YaHei UI" w:hint="eastAsia"/>
              <w:lang w:val="zh-CN" w:bidi="zh-CN"/>
            </w:rPr>
            <w:t>/</w:t>
          </w:r>
          <w:r w:rsidRPr="00EF64A5">
            <w:rPr>
              <w:rFonts w:ascii="Microsoft YaHei UI" w:hAnsi="Microsoft YaHei UI" w:hint="eastAsia"/>
              <w:lang w:val="zh-CN" w:bidi="zh-CN"/>
            </w:rPr>
            <w:t>博客</w:t>
          </w:r>
          <w:r w:rsidRPr="00EF64A5">
            <w:rPr>
              <w:rFonts w:ascii="Microsoft YaHei UI" w:hAnsi="Microsoft YaHei UI" w:hint="eastAsia"/>
              <w:lang w:val="zh-CN" w:bidi="zh-CN"/>
            </w:rPr>
            <w:t>/</w:t>
          </w:r>
          <w:r w:rsidRPr="00EF64A5">
            <w:rPr>
              <w:rFonts w:ascii="Microsoft YaHei UI" w:hAnsi="Microsoft YaHei UI" w:hint="eastAsia"/>
              <w:lang w:val="zh-CN" w:bidi="zh-CN"/>
            </w:rPr>
            <w:t>作品集</w:t>
          </w:r>
        </w:p>
      </w:docPartBody>
    </w:docPart>
    <w:docPart>
      <w:docPartPr>
        <w:name w:val="4EF0189C2C4B41488EAB7C6378BE0B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82F02-1123-4976-B6FD-2C3C6F136488}"/>
      </w:docPartPr>
      <w:docPartBody>
        <w:p w:rsidR="00D17289" w:rsidRDefault="00A17A73">
          <w:pPr>
            <w:pStyle w:val="4EF0189C2C4B41488EAB7C6378BE0BE6"/>
          </w:pPr>
          <w:r w:rsidRPr="00EF64A5">
            <w:rPr>
              <w:rFonts w:ascii="Microsoft YaHei UI" w:hAnsi="Microsoft YaHei UI" w:hint="eastAsia"/>
              <w:lang w:val="zh-CN" w:bidi="zh-CN"/>
            </w:rPr>
            <w:t>求职意向</w:t>
          </w:r>
        </w:p>
      </w:docPartBody>
    </w:docPart>
    <w:docPart>
      <w:docPartPr>
        <w:name w:val="35C2EF277F6A4AD0AAD928A74AB9F1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DEC0D7-58E0-40BB-92A3-36757E640652}"/>
      </w:docPartPr>
      <w:docPartBody>
        <w:p w:rsidR="004F6F13" w:rsidRDefault="00D17289" w:rsidP="00D17289">
          <w:pPr>
            <w:pStyle w:val="35C2EF277F6A4AD0AAD928A74AB9F1EC"/>
          </w:pPr>
          <w:r w:rsidRPr="00EF64A5">
            <w:rPr>
              <w:rFonts w:ascii="Microsoft YaHei UI" w:hAnsi="Microsoft YaHei UI" w:hint="eastAsia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B3"/>
    <w:rsid w:val="004F6F13"/>
    <w:rsid w:val="006274CB"/>
    <w:rsid w:val="007C78B3"/>
    <w:rsid w:val="00A17A73"/>
    <w:rsid w:val="00CC0C10"/>
    <w:rsid w:val="00D17289"/>
    <w:rsid w:val="00E9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DF14A39FAB4191BE2EE62A18DAA573">
    <w:name w:val="14DF14A39FAB4191BE2EE62A18DAA573"/>
    <w:pPr>
      <w:widowControl w:val="0"/>
      <w:jc w:val="both"/>
    </w:pPr>
  </w:style>
  <w:style w:type="paragraph" w:customStyle="1" w:styleId="B9847DF814C04DE59A385CA51B9C60AB">
    <w:name w:val="B9847DF814C04DE59A385CA51B9C60AB"/>
    <w:pPr>
      <w:widowControl w:val="0"/>
      <w:jc w:val="both"/>
    </w:pPr>
  </w:style>
  <w:style w:type="paragraph" w:customStyle="1" w:styleId="A80FBF01C21B4F5D8A59530E86FFD9CD">
    <w:name w:val="A80FBF01C21B4F5D8A59530E86FFD9CD"/>
    <w:pPr>
      <w:widowControl w:val="0"/>
      <w:jc w:val="both"/>
    </w:pPr>
  </w:style>
  <w:style w:type="paragraph" w:customStyle="1" w:styleId="43B1D32F94A34C24972B684CDA0A6A38">
    <w:name w:val="43B1D32F94A34C24972B684CDA0A6A38"/>
    <w:pPr>
      <w:widowControl w:val="0"/>
      <w:jc w:val="both"/>
    </w:pPr>
  </w:style>
  <w:style w:type="paragraph" w:customStyle="1" w:styleId="CCA8C361D78F4346A1C7A959A7E78D7B">
    <w:name w:val="CCA8C361D78F4346A1C7A959A7E78D7B"/>
    <w:pPr>
      <w:widowControl w:val="0"/>
      <w:jc w:val="both"/>
    </w:pPr>
  </w:style>
  <w:style w:type="paragraph" w:customStyle="1" w:styleId="27AFA649D267474E9D16942C87FD96B1">
    <w:name w:val="27AFA649D267474E9D16942C87FD96B1"/>
    <w:pPr>
      <w:widowControl w:val="0"/>
      <w:jc w:val="both"/>
    </w:pPr>
  </w:style>
  <w:style w:type="paragraph" w:customStyle="1" w:styleId="0966912ABF2E4DCD9561B4C9F6922ADC">
    <w:name w:val="0966912ABF2E4DCD9561B4C9F6922ADC"/>
    <w:pPr>
      <w:widowControl w:val="0"/>
      <w:jc w:val="both"/>
    </w:pPr>
  </w:style>
  <w:style w:type="paragraph" w:customStyle="1" w:styleId="4EF0189C2C4B41488EAB7C6378BE0BE6">
    <w:name w:val="4EF0189C2C4B41488EAB7C6378BE0BE6"/>
    <w:pPr>
      <w:widowControl w:val="0"/>
      <w:jc w:val="both"/>
    </w:pPr>
  </w:style>
  <w:style w:type="paragraph" w:customStyle="1" w:styleId="5D15CC4080A5455FA58DFFC7A4621A03">
    <w:name w:val="5D15CC4080A5455FA58DFFC7A4621A03"/>
    <w:pPr>
      <w:widowControl w:val="0"/>
      <w:jc w:val="both"/>
    </w:pPr>
  </w:style>
  <w:style w:type="paragraph" w:customStyle="1" w:styleId="A7745B8DF7BA4194814F053B76A2B316">
    <w:name w:val="A7745B8DF7BA4194814F053B76A2B316"/>
    <w:pPr>
      <w:widowControl w:val="0"/>
      <w:jc w:val="both"/>
    </w:pPr>
  </w:style>
  <w:style w:type="paragraph" w:customStyle="1" w:styleId="65819B5E90394F5E8C1F23C00A7A9BA0">
    <w:name w:val="65819B5E90394F5E8C1F23C00A7A9BA0"/>
    <w:pPr>
      <w:widowControl w:val="0"/>
      <w:jc w:val="both"/>
    </w:pPr>
  </w:style>
  <w:style w:type="character" w:styleId="a3">
    <w:name w:val="Emphasis"/>
    <w:basedOn w:val="a0"/>
    <w:uiPriority w:val="11"/>
    <w:qFormat/>
    <w:rsid w:val="007C78B3"/>
    <w:rPr>
      <w:b w:val="0"/>
      <w:iCs/>
      <w:color w:val="657C9C" w:themeColor="text2" w:themeTint="BF"/>
      <w:sz w:val="26"/>
    </w:rPr>
  </w:style>
  <w:style w:type="paragraph" w:customStyle="1" w:styleId="B63B08A95C9B4AC7B854FC32B7F603A4">
    <w:name w:val="B63B08A95C9B4AC7B854FC32B7F603A4"/>
    <w:pPr>
      <w:widowControl w:val="0"/>
      <w:jc w:val="both"/>
    </w:pPr>
  </w:style>
  <w:style w:type="paragraph" w:customStyle="1" w:styleId="C2DF2427AC6E436FB705CD74028B2274">
    <w:name w:val="C2DF2427AC6E436FB705CD74028B2274"/>
    <w:pPr>
      <w:widowControl w:val="0"/>
      <w:jc w:val="both"/>
    </w:pPr>
  </w:style>
  <w:style w:type="paragraph" w:customStyle="1" w:styleId="22CAB89B142D4EF7ADCEA7BAF527B054">
    <w:name w:val="22CAB89B142D4EF7ADCEA7BAF527B054"/>
    <w:pPr>
      <w:widowControl w:val="0"/>
      <w:jc w:val="both"/>
    </w:pPr>
  </w:style>
  <w:style w:type="paragraph" w:customStyle="1" w:styleId="8322C9C1B2AF4763A6DE576DE5AAFD90">
    <w:name w:val="8322C9C1B2AF4763A6DE576DE5AAFD90"/>
    <w:pPr>
      <w:widowControl w:val="0"/>
      <w:jc w:val="both"/>
    </w:pPr>
  </w:style>
  <w:style w:type="paragraph" w:customStyle="1" w:styleId="C4C40496F2FE4616B914C0947C020A0A">
    <w:name w:val="C4C40496F2FE4616B914C0947C020A0A"/>
    <w:pPr>
      <w:widowControl w:val="0"/>
      <w:jc w:val="both"/>
    </w:pPr>
  </w:style>
  <w:style w:type="paragraph" w:customStyle="1" w:styleId="0CA752D8A58242FE8465696160B39B74">
    <w:name w:val="0CA752D8A58242FE8465696160B39B74"/>
    <w:pPr>
      <w:widowControl w:val="0"/>
      <w:jc w:val="both"/>
    </w:pPr>
  </w:style>
  <w:style w:type="paragraph" w:customStyle="1" w:styleId="E18E54F489AC4821B1B70DB312D52A08">
    <w:name w:val="E18E54F489AC4821B1B70DB312D52A08"/>
    <w:pPr>
      <w:widowControl w:val="0"/>
      <w:jc w:val="both"/>
    </w:pPr>
  </w:style>
  <w:style w:type="paragraph" w:customStyle="1" w:styleId="0EC62AF26DA84EA5A66510715949B0C1">
    <w:name w:val="0EC62AF26DA84EA5A66510715949B0C1"/>
    <w:pPr>
      <w:widowControl w:val="0"/>
      <w:jc w:val="both"/>
    </w:pPr>
  </w:style>
  <w:style w:type="paragraph" w:customStyle="1" w:styleId="C692D055FFAD4A78AEC52ADB5ED5AEFD">
    <w:name w:val="C692D055FFAD4A78AEC52ADB5ED5AEFD"/>
    <w:pPr>
      <w:widowControl w:val="0"/>
      <w:jc w:val="both"/>
    </w:pPr>
  </w:style>
  <w:style w:type="paragraph" w:customStyle="1" w:styleId="92932297B10845A7914E691E7743CFD3">
    <w:name w:val="92932297B10845A7914E691E7743CFD3"/>
    <w:pPr>
      <w:widowControl w:val="0"/>
      <w:jc w:val="both"/>
    </w:pPr>
  </w:style>
  <w:style w:type="paragraph" w:customStyle="1" w:styleId="B21D66CB7FEB432F8B27DD32CB6DC96A">
    <w:name w:val="B21D66CB7FEB432F8B27DD32CB6DC96A"/>
    <w:pPr>
      <w:widowControl w:val="0"/>
      <w:jc w:val="both"/>
    </w:pPr>
  </w:style>
  <w:style w:type="paragraph" w:customStyle="1" w:styleId="5A085F380C9D40FD95B26AAB6E7D5AF2">
    <w:name w:val="5A085F380C9D40FD95B26AAB6E7D5AF2"/>
    <w:pPr>
      <w:widowControl w:val="0"/>
      <w:jc w:val="both"/>
    </w:pPr>
  </w:style>
  <w:style w:type="paragraph" w:customStyle="1" w:styleId="3E512D7DC5DE49EEBF29F98B93FB62B6">
    <w:name w:val="3E512D7DC5DE49EEBF29F98B93FB62B6"/>
    <w:pPr>
      <w:widowControl w:val="0"/>
      <w:jc w:val="both"/>
    </w:pPr>
  </w:style>
  <w:style w:type="paragraph" w:customStyle="1" w:styleId="D8E964EBACC3470E915ED73A7B58B66A">
    <w:name w:val="D8E964EBACC3470E915ED73A7B58B66A"/>
    <w:pPr>
      <w:widowControl w:val="0"/>
      <w:jc w:val="both"/>
    </w:pPr>
  </w:style>
  <w:style w:type="paragraph" w:customStyle="1" w:styleId="DF174331B50845B2B535AFDF8953007F">
    <w:name w:val="DF174331B50845B2B535AFDF8953007F"/>
    <w:pPr>
      <w:widowControl w:val="0"/>
      <w:jc w:val="both"/>
    </w:pPr>
  </w:style>
  <w:style w:type="paragraph" w:customStyle="1" w:styleId="A8AFBA191A684BB6A8814605755304B2">
    <w:name w:val="A8AFBA191A684BB6A8814605755304B2"/>
    <w:pPr>
      <w:widowControl w:val="0"/>
      <w:jc w:val="both"/>
    </w:pPr>
  </w:style>
  <w:style w:type="paragraph" w:customStyle="1" w:styleId="BBF75CF96CE54B2DB713F9598553AB8A">
    <w:name w:val="BBF75CF96CE54B2DB713F9598553AB8A"/>
    <w:pPr>
      <w:widowControl w:val="0"/>
      <w:jc w:val="both"/>
    </w:pPr>
  </w:style>
  <w:style w:type="paragraph" w:customStyle="1" w:styleId="DF9FFAE018BD431E9EA0F2262A513704">
    <w:name w:val="DF9FFAE018BD431E9EA0F2262A513704"/>
    <w:pPr>
      <w:widowControl w:val="0"/>
      <w:jc w:val="both"/>
    </w:pPr>
  </w:style>
  <w:style w:type="paragraph" w:customStyle="1" w:styleId="3AEF42FA82E44609826853BE550E1812">
    <w:name w:val="3AEF42FA82E44609826853BE550E1812"/>
    <w:pPr>
      <w:widowControl w:val="0"/>
      <w:jc w:val="both"/>
    </w:pPr>
  </w:style>
  <w:style w:type="paragraph" w:customStyle="1" w:styleId="E3C218BC878E42849F5DE1430617782C">
    <w:name w:val="E3C218BC878E42849F5DE1430617782C"/>
    <w:pPr>
      <w:widowControl w:val="0"/>
      <w:jc w:val="both"/>
    </w:pPr>
  </w:style>
  <w:style w:type="paragraph" w:customStyle="1" w:styleId="709C0DA387C74E9B9A5C5C7F94FB735E">
    <w:name w:val="709C0DA387C74E9B9A5C5C7F94FB735E"/>
    <w:pPr>
      <w:widowControl w:val="0"/>
      <w:jc w:val="both"/>
    </w:pPr>
  </w:style>
  <w:style w:type="paragraph" w:customStyle="1" w:styleId="CC4AE8E58A134FD490FDD4137FE3D7C3">
    <w:name w:val="CC4AE8E58A134FD490FDD4137FE3D7C3"/>
    <w:pPr>
      <w:widowControl w:val="0"/>
      <w:jc w:val="both"/>
    </w:pPr>
  </w:style>
  <w:style w:type="paragraph" w:customStyle="1" w:styleId="E2482B4A71BD4939817E63E00BC17CEB">
    <w:name w:val="E2482B4A71BD4939817E63E00BC17CEB"/>
    <w:pPr>
      <w:widowControl w:val="0"/>
      <w:jc w:val="both"/>
    </w:pPr>
  </w:style>
  <w:style w:type="paragraph" w:customStyle="1" w:styleId="F10DEC94DAA041ECBC64BE977A969FD2">
    <w:name w:val="F10DEC94DAA041ECBC64BE977A969FD2"/>
    <w:pPr>
      <w:widowControl w:val="0"/>
      <w:jc w:val="both"/>
    </w:pPr>
  </w:style>
  <w:style w:type="paragraph" w:customStyle="1" w:styleId="1F7F0C4C29434690A98FC27FFFF1B0A3">
    <w:name w:val="1F7F0C4C29434690A98FC27FFFF1B0A3"/>
    <w:pPr>
      <w:widowControl w:val="0"/>
      <w:jc w:val="both"/>
    </w:pPr>
  </w:style>
  <w:style w:type="paragraph" w:customStyle="1" w:styleId="F1E5D2BCCB1640E183D72841D5939664">
    <w:name w:val="F1E5D2BCCB1640E183D72841D5939664"/>
    <w:pPr>
      <w:widowControl w:val="0"/>
      <w:jc w:val="both"/>
    </w:pPr>
  </w:style>
  <w:style w:type="paragraph" w:customStyle="1" w:styleId="98456862CD1F418CBED097ECDD25B559">
    <w:name w:val="98456862CD1F418CBED097ECDD25B559"/>
    <w:pPr>
      <w:widowControl w:val="0"/>
      <w:jc w:val="both"/>
    </w:pPr>
  </w:style>
  <w:style w:type="paragraph" w:customStyle="1" w:styleId="615463E230BC4706BAB83523C23267B4">
    <w:name w:val="615463E230BC4706BAB83523C23267B4"/>
    <w:pPr>
      <w:widowControl w:val="0"/>
      <w:jc w:val="both"/>
    </w:pPr>
  </w:style>
  <w:style w:type="paragraph" w:customStyle="1" w:styleId="7AD061C086F6473EB07D6C8CFD0D9C0B">
    <w:name w:val="7AD061C086F6473EB07D6C8CFD0D9C0B"/>
    <w:rsid w:val="007C78B3"/>
    <w:pPr>
      <w:widowControl w:val="0"/>
      <w:jc w:val="both"/>
    </w:pPr>
  </w:style>
  <w:style w:type="paragraph" w:customStyle="1" w:styleId="CC58FC0A8B9749E180BAC9D35CD11655">
    <w:name w:val="CC58FC0A8B9749E180BAC9D35CD11655"/>
    <w:rsid w:val="007C78B3"/>
    <w:pPr>
      <w:widowControl w:val="0"/>
      <w:jc w:val="both"/>
    </w:pPr>
  </w:style>
  <w:style w:type="paragraph" w:customStyle="1" w:styleId="3AF39F2DAF5C4960833FC724C1B2AE80">
    <w:name w:val="3AF39F2DAF5C4960833FC724C1B2AE80"/>
    <w:rsid w:val="007C78B3"/>
    <w:pPr>
      <w:widowControl w:val="0"/>
      <w:jc w:val="both"/>
    </w:pPr>
  </w:style>
  <w:style w:type="paragraph" w:customStyle="1" w:styleId="B7F79D68ACE3452EB3C41BB325ACFE62">
    <w:name w:val="B7F79D68ACE3452EB3C41BB325ACFE62"/>
    <w:rsid w:val="007C78B3"/>
    <w:pPr>
      <w:widowControl w:val="0"/>
      <w:jc w:val="both"/>
    </w:pPr>
  </w:style>
  <w:style w:type="paragraph" w:customStyle="1" w:styleId="293CB457478344A5B7EE7D5FEED4A485">
    <w:name w:val="293CB457478344A5B7EE7D5FEED4A485"/>
    <w:rsid w:val="007C78B3"/>
    <w:pPr>
      <w:widowControl w:val="0"/>
      <w:jc w:val="both"/>
    </w:pPr>
  </w:style>
  <w:style w:type="paragraph" w:customStyle="1" w:styleId="99B567DF74414FFC94A4CC6AA177E614">
    <w:name w:val="99B567DF74414FFC94A4CC6AA177E614"/>
    <w:rsid w:val="007C78B3"/>
    <w:pPr>
      <w:widowControl w:val="0"/>
      <w:jc w:val="both"/>
    </w:pPr>
  </w:style>
  <w:style w:type="paragraph" w:customStyle="1" w:styleId="6D5B412113364B96A81B8E4CAE363445">
    <w:name w:val="6D5B412113364B96A81B8E4CAE363445"/>
    <w:rsid w:val="007C78B3"/>
    <w:pPr>
      <w:widowControl w:val="0"/>
      <w:jc w:val="both"/>
    </w:pPr>
  </w:style>
  <w:style w:type="paragraph" w:customStyle="1" w:styleId="536C14D62ECA42B48A0D9E56A77A0E18">
    <w:name w:val="536C14D62ECA42B48A0D9E56A77A0E18"/>
    <w:rsid w:val="007C78B3"/>
    <w:pPr>
      <w:widowControl w:val="0"/>
      <w:jc w:val="both"/>
    </w:pPr>
  </w:style>
  <w:style w:type="paragraph" w:customStyle="1" w:styleId="3679C8BE6F1C475FB12D5345BCD54888">
    <w:name w:val="3679C8BE6F1C475FB12D5345BCD54888"/>
    <w:rsid w:val="007C78B3"/>
    <w:pPr>
      <w:widowControl w:val="0"/>
      <w:jc w:val="both"/>
    </w:pPr>
  </w:style>
  <w:style w:type="paragraph" w:customStyle="1" w:styleId="D45A6FC01AB6446286D793D1EC0D81C8">
    <w:name w:val="D45A6FC01AB6446286D793D1EC0D81C8"/>
    <w:rsid w:val="007C78B3"/>
    <w:pPr>
      <w:widowControl w:val="0"/>
      <w:jc w:val="both"/>
    </w:pPr>
  </w:style>
  <w:style w:type="paragraph" w:customStyle="1" w:styleId="D6B65F3E2036482683F3203678E39942">
    <w:name w:val="D6B65F3E2036482683F3203678E39942"/>
    <w:rsid w:val="007C78B3"/>
    <w:pPr>
      <w:widowControl w:val="0"/>
      <w:jc w:val="both"/>
    </w:pPr>
  </w:style>
  <w:style w:type="paragraph" w:customStyle="1" w:styleId="15305214ED254BE29352BED4EA84F5F3">
    <w:name w:val="15305214ED254BE29352BED4EA84F5F3"/>
    <w:rsid w:val="007C78B3"/>
    <w:pPr>
      <w:widowControl w:val="0"/>
      <w:jc w:val="both"/>
    </w:pPr>
  </w:style>
  <w:style w:type="paragraph" w:customStyle="1" w:styleId="5B7064CBA9174965A2946D751FE5350F">
    <w:name w:val="5B7064CBA9174965A2946D751FE5350F"/>
    <w:rsid w:val="007C78B3"/>
    <w:pPr>
      <w:widowControl w:val="0"/>
      <w:jc w:val="both"/>
    </w:pPr>
  </w:style>
  <w:style w:type="paragraph" w:customStyle="1" w:styleId="E55D65FAADAD45259169977B41DDFE3E">
    <w:name w:val="E55D65FAADAD45259169977B41DDFE3E"/>
    <w:rsid w:val="007C78B3"/>
    <w:pPr>
      <w:widowControl w:val="0"/>
      <w:jc w:val="both"/>
    </w:pPr>
  </w:style>
  <w:style w:type="paragraph" w:customStyle="1" w:styleId="7ACD7EC8DAC0409DB2EE370A93F674F5">
    <w:name w:val="7ACD7EC8DAC0409DB2EE370A93F674F5"/>
    <w:rsid w:val="007C78B3"/>
    <w:pPr>
      <w:widowControl w:val="0"/>
      <w:jc w:val="both"/>
    </w:pPr>
  </w:style>
  <w:style w:type="paragraph" w:customStyle="1" w:styleId="12743D9F527E45E485BABA13028A69C1">
    <w:name w:val="12743D9F527E45E485BABA13028A69C1"/>
    <w:rsid w:val="007C78B3"/>
    <w:pPr>
      <w:widowControl w:val="0"/>
      <w:jc w:val="both"/>
    </w:pPr>
  </w:style>
  <w:style w:type="paragraph" w:customStyle="1" w:styleId="3E97CEE5B9664DD1BEC7E27E10B70984">
    <w:name w:val="3E97CEE5B9664DD1BEC7E27E10B70984"/>
    <w:rsid w:val="007C78B3"/>
    <w:pPr>
      <w:widowControl w:val="0"/>
      <w:jc w:val="both"/>
    </w:pPr>
  </w:style>
  <w:style w:type="paragraph" w:customStyle="1" w:styleId="81162A04E80641938C089488BC4416AB">
    <w:name w:val="81162A04E80641938C089488BC4416AB"/>
    <w:rsid w:val="007C78B3"/>
    <w:pPr>
      <w:widowControl w:val="0"/>
      <w:jc w:val="both"/>
    </w:pPr>
  </w:style>
  <w:style w:type="paragraph" w:customStyle="1" w:styleId="84767E6DAD9C46FE8DE84DFB4DF2E35B">
    <w:name w:val="84767E6DAD9C46FE8DE84DFB4DF2E35B"/>
    <w:rsid w:val="007C78B3"/>
    <w:pPr>
      <w:widowControl w:val="0"/>
      <w:jc w:val="both"/>
    </w:pPr>
  </w:style>
  <w:style w:type="paragraph" w:customStyle="1" w:styleId="9A9BC8C7090A4ED0878DAF50953098F7">
    <w:name w:val="9A9BC8C7090A4ED0878DAF50953098F7"/>
    <w:rsid w:val="007C78B3"/>
    <w:pPr>
      <w:widowControl w:val="0"/>
      <w:jc w:val="both"/>
    </w:pPr>
  </w:style>
  <w:style w:type="paragraph" w:customStyle="1" w:styleId="0BCC8BF55F6745EFBB732BCC216E2FAD">
    <w:name w:val="0BCC8BF55F6745EFBB732BCC216E2FAD"/>
    <w:rsid w:val="007C78B3"/>
    <w:pPr>
      <w:widowControl w:val="0"/>
      <w:jc w:val="both"/>
    </w:pPr>
  </w:style>
  <w:style w:type="paragraph" w:customStyle="1" w:styleId="3A35F03CAA814EB1915346563BA62328">
    <w:name w:val="3A35F03CAA814EB1915346563BA62328"/>
    <w:rsid w:val="007C78B3"/>
    <w:pPr>
      <w:widowControl w:val="0"/>
      <w:jc w:val="both"/>
    </w:pPr>
  </w:style>
  <w:style w:type="paragraph" w:customStyle="1" w:styleId="C2390E4A38D6468BA63977E03EE0DE40">
    <w:name w:val="C2390E4A38D6468BA63977E03EE0DE40"/>
    <w:rsid w:val="007C78B3"/>
    <w:pPr>
      <w:widowControl w:val="0"/>
      <w:jc w:val="both"/>
    </w:pPr>
  </w:style>
  <w:style w:type="paragraph" w:customStyle="1" w:styleId="75382E0B2AA64025A20ED7D0ECA7E1C2">
    <w:name w:val="75382E0B2AA64025A20ED7D0ECA7E1C2"/>
    <w:rsid w:val="007C78B3"/>
    <w:pPr>
      <w:widowControl w:val="0"/>
      <w:jc w:val="both"/>
    </w:pPr>
  </w:style>
  <w:style w:type="paragraph" w:customStyle="1" w:styleId="0BF8190C761641029B034A76033D7FF9">
    <w:name w:val="0BF8190C761641029B034A76033D7FF9"/>
    <w:rsid w:val="007C78B3"/>
    <w:pPr>
      <w:widowControl w:val="0"/>
      <w:jc w:val="both"/>
    </w:pPr>
  </w:style>
  <w:style w:type="paragraph" w:customStyle="1" w:styleId="2A82065A9F97458C8E0BDFFFF8C0FE42">
    <w:name w:val="2A82065A9F97458C8E0BDFFFF8C0FE42"/>
    <w:rsid w:val="007C78B3"/>
    <w:pPr>
      <w:widowControl w:val="0"/>
      <w:jc w:val="both"/>
    </w:pPr>
  </w:style>
  <w:style w:type="paragraph" w:customStyle="1" w:styleId="2513D6FD127C4D6AA1C16141B783212C">
    <w:name w:val="2513D6FD127C4D6AA1C16141B783212C"/>
    <w:rsid w:val="007C78B3"/>
    <w:pPr>
      <w:widowControl w:val="0"/>
      <w:jc w:val="both"/>
    </w:pPr>
  </w:style>
  <w:style w:type="paragraph" w:customStyle="1" w:styleId="879CDBBA24994B03986094DDFE0C6D7B">
    <w:name w:val="879CDBBA24994B03986094DDFE0C6D7B"/>
    <w:rsid w:val="007C78B3"/>
    <w:pPr>
      <w:widowControl w:val="0"/>
      <w:jc w:val="both"/>
    </w:pPr>
  </w:style>
  <w:style w:type="paragraph" w:customStyle="1" w:styleId="AD00C03236B14BA0A203D07C84EF233E">
    <w:name w:val="AD00C03236B14BA0A203D07C84EF233E"/>
    <w:rsid w:val="007C78B3"/>
    <w:pPr>
      <w:widowControl w:val="0"/>
      <w:jc w:val="both"/>
    </w:pPr>
  </w:style>
  <w:style w:type="paragraph" w:customStyle="1" w:styleId="1D0561604D424C2D847D4DCD46154143">
    <w:name w:val="1D0561604D424C2D847D4DCD46154143"/>
    <w:rsid w:val="007C78B3"/>
    <w:pPr>
      <w:widowControl w:val="0"/>
      <w:jc w:val="both"/>
    </w:pPr>
  </w:style>
  <w:style w:type="paragraph" w:customStyle="1" w:styleId="307CF58C36734E409631447754DD22DD">
    <w:name w:val="307CF58C36734E409631447754DD22DD"/>
    <w:rsid w:val="007C78B3"/>
    <w:pPr>
      <w:widowControl w:val="0"/>
      <w:jc w:val="both"/>
    </w:pPr>
  </w:style>
  <w:style w:type="paragraph" w:customStyle="1" w:styleId="8BFFF36166724B469EFBC71A5B268305">
    <w:name w:val="8BFFF36166724B469EFBC71A5B268305"/>
    <w:rsid w:val="007C78B3"/>
    <w:pPr>
      <w:widowControl w:val="0"/>
      <w:jc w:val="both"/>
    </w:pPr>
  </w:style>
  <w:style w:type="paragraph" w:customStyle="1" w:styleId="3421250EB6964EC58804D3AF454EBCC5">
    <w:name w:val="3421250EB6964EC58804D3AF454EBCC5"/>
    <w:rsid w:val="007C78B3"/>
    <w:pPr>
      <w:widowControl w:val="0"/>
      <w:jc w:val="both"/>
    </w:pPr>
  </w:style>
  <w:style w:type="paragraph" w:customStyle="1" w:styleId="D59298E7D73A47D690AB6D6438BFF65F">
    <w:name w:val="D59298E7D73A47D690AB6D6438BFF65F"/>
    <w:rsid w:val="007C78B3"/>
    <w:pPr>
      <w:widowControl w:val="0"/>
      <w:jc w:val="both"/>
    </w:pPr>
  </w:style>
  <w:style w:type="paragraph" w:customStyle="1" w:styleId="DA99F78EBEBC496AA836523653BA76DC">
    <w:name w:val="DA99F78EBEBC496AA836523653BA76DC"/>
    <w:rsid w:val="00D17289"/>
    <w:pPr>
      <w:widowControl w:val="0"/>
      <w:jc w:val="both"/>
    </w:pPr>
  </w:style>
  <w:style w:type="paragraph" w:customStyle="1" w:styleId="35C2EF277F6A4AD0AAD928A74AB9F1EC">
    <w:name w:val="35C2EF277F6A4AD0AAD928A74AB9F1EC"/>
    <w:rsid w:val="00D172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CCE8C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北京航空航天大学
飞行器设计与工程</CompanyAddress>
  <CompanyPhone>15652581306</CompanyPhone>
  <CompanyFax/>
  <CompanyEmail>16051077@buaa.edu.cn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35D21-224A-4B01-9CB3-0AF8CC53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学生简历（现代设计）</Template>
  <TotalTime>123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>1998.12.02</cp:keywords>
  <dc:description/>
  <cp:lastModifiedBy>禹 逸雄</cp:lastModifiedBy>
  <cp:revision>14</cp:revision>
  <cp:lastPrinted>2018-06-27T01:40:00Z</cp:lastPrinted>
  <dcterms:created xsi:type="dcterms:W3CDTF">2018-06-26T12:54:00Z</dcterms:created>
  <dcterms:modified xsi:type="dcterms:W3CDTF">2018-06-27T11:57:00Z</dcterms:modified>
  <cp:category/>
  <cp:contentStatus>入党积极分子</cp:contentStatus>
</cp:coreProperties>
</file>